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144"/>
        <w:gridCol w:w="3456"/>
      </w:tblGrid>
      <w:tr w:rsidR="00752019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D152F4" w:rsidRPr="00A31CC2" w:rsidTr="00D316A4">
              <w:trPr>
                <w:cantSplit/>
                <w:trHeight w:val="12960"/>
              </w:trPr>
              <w:tc>
                <w:tcPr>
                  <w:tcW w:w="7200" w:type="dxa"/>
                </w:tcPr>
                <w:p w:rsidR="00D152F4" w:rsidRPr="00A31CC2" w:rsidRDefault="00B254BD" w:rsidP="009E4C4C">
                  <w:pPr>
                    <w:pStyle w:val="Title"/>
                    <w:spacing w:before="200" w:after="120"/>
                    <w:jc w:val="center"/>
                    <w:rPr>
                      <w:sz w:val="68"/>
                      <w:szCs w:val="68"/>
                    </w:rPr>
                  </w:pPr>
                  <w:r w:rsidRPr="00A31CC2">
                    <w:rPr>
                      <w:sz w:val="68"/>
                      <w:szCs w:val="68"/>
                    </w:rPr>
                    <w:t>NJP</w:t>
                  </w:r>
                  <w:r w:rsidRPr="00A31CC2">
                    <w:rPr>
                      <w:caps w:val="0"/>
                      <w:sz w:val="68"/>
                      <w:szCs w:val="68"/>
                    </w:rPr>
                    <w:t>h</w:t>
                  </w:r>
                  <w:r w:rsidR="003008B1" w:rsidRPr="00A31CC2">
                    <w:rPr>
                      <w:sz w:val="68"/>
                      <w:szCs w:val="68"/>
                    </w:rPr>
                    <w:t xml:space="preserve">A </w:t>
                  </w:r>
                  <w:r w:rsidR="00A31CC2" w:rsidRPr="00A31CC2">
                    <w:rPr>
                      <w:sz w:val="68"/>
                      <w:szCs w:val="68"/>
                    </w:rPr>
                    <w:t>2016</w:t>
                  </w:r>
                  <w:r w:rsidR="008B4143" w:rsidRPr="00A31CC2">
                    <w:rPr>
                      <w:sz w:val="68"/>
                      <w:szCs w:val="68"/>
                    </w:rPr>
                    <w:t xml:space="preserve"> </w:t>
                  </w:r>
                  <w:proofErr w:type="gramStart"/>
                  <w:r w:rsidR="00C8775B" w:rsidRPr="00A31CC2">
                    <w:rPr>
                      <w:sz w:val="68"/>
                      <w:szCs w:val="68"/>
                    </w:rPr>
                    <w:t xml:space="preserve">Annual </w:t>
                  </w:r>
                  <w:r w:rsidR="008C5753" w:rsidRPr="00A31CC2">
                    <w:rPr>
                      <w:sz w:val="68"/>
                      <w:szCs w:val="68"/>
                    </w:rPr>
                    <w:t xml:space="preserve"> </w:t>
                  </w:r>
                  <w:r w:rsidR="00E970C7" w:rsidRPr="00A31CC2">
                    <w:rPr>
                      <w:sz w:val="68"/>
                      <w:szCs w:val="68"/>
                    </w:rPr>
                    <w:t>Convention</w:t>
                  </w:r>
                  <w:proofErr w:type="gramEnd"/>
                  <w:r w:rsidR="00E970C7" w:rsidRPr="00A31CC2">
                    <w:rPr>
                      <w:sz w:val="68"/>
                      <w:szCs w:val="68"/>
                    </w:rPr>
                    <w:t xml:space="preserve"> </w:t>
                  </w:r>
                  <w:r w:rsidR="008B4143" w:rsidRPr="00A31CC2">
                    <w:rPr>
                      <w:sz w:val="68"/>
                      <w:szCs w:val="68"/>
                    </w:rPr>
                    <w:t>P</w:t>
                  </w:r>
                  <w:r w:rsidR="00CB6D75" w:rsidRPr="00A31CC2">
                    <w:rPr>
                      <w:sz w:val="68"/>
                      <w:szCs w:val="68"/>
                    </w:rPr>
                    <w:t>oster</w:t>
                  </w:r>
                  <w:r w:rsidR="003008B1" w:rsidRPr="00A31CC2">
                    <w:rPr>
                      <w:sz w:val="68"/>
                      <w:szCs w:val="68"/>
                    </w:rPr>
                    <w:t xml:space="preserve"> Call</w:t>
                  </w:r>
                </w:p>
                <w:p w:rsidR="008B4143" w:rsidRPr="00A31CC2" w:rsidRDefault="008B4143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</w:rPr>
                  </w:pPr>
                </w:p>
                <w:p w:rsidR="008B4143" w:rsidRPr="00A31CC2" w:rsidRDefault="00E90D92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</w:pPr>
                  <w:r w:rsidRPr="00A31CC2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>Join</w:t>
                  </w:r>
                  <w:r w:rsidR="003008B1" w:rsidRPr="00A31CC2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 xml:space="preserve"> the</w:t>
                  </w:r>
                  <w:r w:rsidR="008B4143" w:rsidRPr="00A31CC2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 xml:space="preserve"> </w:t>
                  </w:r>
                  <w:r w:rsidR="00A31CC2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>fourth</w:t>
                  </w:r>
                  <w:r w:rsidR="00895B23" w:rsidRPr="00A31CC2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 xml:space="preserve"> </w:t>
                  </w:r>
                  <w:r w:rsidR="003008B1" w:rsidRPr="00A31CC2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 xml:space="preserve">annual Poster Session </w:t>
                  </w:r>
                  <w:r w:rsidRPr="00A31CC2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>on</w:t>
                  </w:r>
                </w:p>
                <w:p w:rsidR="00264894" w:rsidRPr="00A31CC2" w:rsidRDefault="00A31CC2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</w:pPr>
                  <w:r w:rsidRPr="00A31CC2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>October 29</w:t>
                  </w:r>
                  <w:proofErr w:type="gramStart"/>
                  <w:r w:rsidRPr="00A31CC2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>,2016</w:t>
                  </w:r>
                  <w:proofErr w:type="gramEnd"/>
                  <w:r w:rsidR="00895B23" w:rsidRPr="00A31CC2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 xml:space="preserve"> </w:t>
                  </w:r>
                  <w:r w:rsidR="00E90D92" w:rsidRPr="00A31CC2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>@</w:t>
                  </w:r>
                  <w:r w:rsidR="00895B23" w:rsidRPr="00A31CC2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 xml:space="preserve"> Harrah’s in Atlantic City</w:t>
                  </w:r>
                  <w:r w:rsidR="00E970C7" w:rsidRPr="00A31CC2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 xml:space="preserve">, </w:t>
                  </w:r>
                  <w:r w:rsidR="003008B1" w:rsidRPr="00A31CC2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>NJ</w:t>
                  </w:r>
                </w:p>
                <w:p w:rsidR="005E3BF2" w:rsidRPr="00A31CC2" w:rsidRDefault="00E91027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</w:pPr>
                  <w:r w:rsidRPr="00A31CC2"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  <w:t xml:space="preserve">Encores </w:t>
                  </w:r>
                  <w:r w:rsidR="008B4143" w:rsidRPr="00A31CC2"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  <w:t>W</w:t>
                  </w:r>
                  <w:r w:rsidRPr="00A31CC2"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  <w:t>elcome</w:t>
                  </w:r>
                  <w:r w:rsidR="005E3BF2" w:rsidRPr="00A31CC2"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  <w:t>!</w:t>
                  </w:r>
                </w:p>
                <w:p w:rsidR="00E91027" w:rsidRPr="00A31CC2" w:rsidRDefault="00347B6B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</w:rPr>
                  </w:pPr>
                  <w:r w:rsidRPr="00A31CC2">
                    <w:rPr>
                      <w:rFonts w:ascii="American Typewriter" w:hAnsi="American Typewriter" w:cs="American Typewriter"/>
                      <w:b/>
                    </w:rPr>
                    <w:t>Logistics:</w:t>
                  </w:r>
                  <w:r w:rsidR="009E4C4C" w:rsidRPr="00A31CC2">
                    <w:rPr>
                      <w:rFonts w:ascii="American Typewriter" w:hAnsi="American Typewriter" w:cs="American Typewriter"/>
                    </w:rPr>
                    <w:t xml:space="preserve"> Poster</w:t>
                  </w:r>
                  <w:r w:rsidR="009D1E4D" w:rsidRPr="00A31CC2">
                    <w:rPr>
                      <w:rFonts w:ascii="American Typewriter" w:hAnsi="American Typewriter" w:cs="American Typewriter"/>
                    </w:rPr>
                    <w:t xml:space="preserve"> set up </w:t>
                  </w:r>
                  <w:r w:rsidR="00C670B7" w:rsidRPr="00A31CC2">
                    <w:rPr>
                      <w:rFonts w:ascii="American Typewriter" w:hAnsi="American Typewriter" w:cs="American Typewriter"/>
                    </w:rPr>
                    <w:t xml:space="preserve">begins </w:t>
                  </w:r>
                  <w:r w:rsidR="00BE11AE" w:rsidRPr="00A31CC2">
                    <w:rPr>
                      <w:rFonts w:ascii="American Typewriter" w:hAnsi="American Typewriter" w:cs="American Typewriter"/>
                    </w:rPr>
                    <w:t xml:space="preserve">Friday, </w:t>
                  </w:r>
                  <w:r w:rsidR="00A31CC2" w:rsidRPr="00A31CC2">
                    <w:rPr>
                      <w:rFonts w:ascii="American Typewriter" w:hAnsi="American Typewriter" w:cs="American Typewriter"/>
                    </w:rPr>
                    <w:t>October 28</w:t>
                  </w:r>
                  <w:r w:rsidR="00895B23" w:rsidRPr="00A31CC2">
                    <w:rPr>
                      <w:rFonts w:ascii="American Typewriter" w:hAnsi="American Typewriter" w:cs="American Typewriter"/>
                    </w:rPr>
                    <w:t>th</w:t>
                  </w:r>
                  <w:r w:rsidR="00BE11AE" w:rsidRPr="00A31CC2">
                    <w:rPr>
                      <w:rFonts w:ascii="American Typewriter" w:hAnsi="American Typewriter" w:cs="American Typewriter"/>
                    </w:rPr>
                    <w:t xml:space="preserve"> in the </w:t>
                  </w:r>
                  <w:r w:rsidR="009D1E4D" w:rsidRPr="00A31CC2">
                    <w:rPr>
                      <w:rFonts w:ascii="American Typewriter" w:hAnsi="American Typewriter" w:cs="American Typewriter"/>
                    </w:rPr>
                    <w:t xml:space="preserve">afternoon </w:t>
                  </w:r>
                  <w:r w:rsidR="00C670B7" w:rsidRPr="00A31CC2">
                    <w:rPr>
                      <w:rFonts w:ascii="American Typewriter" w:hAnsi="American Typewriter" w:cs="American Typewriter"/>
                    </w:rPr>
                    <w:t>and</w:t>
                  </w:r>
                  <w:r w:rsidR="009D1E4D" w:rsidRPr="00A31CC2">
                    <w:rPr>
                      <w:rFonts w:ascii="American Typewriter" w:hAnsi="American Typewriter" w:cs="American Typewriter"/>
                    </w:rPr>
                    <w:t xml:space="preserve"> must be </w:t>
                  </w:r>
                  <w:r w:rsidR="00C670B7" w:rsidRPr="00A31CC2">
                    <w:rPr>
                      <w:rFonts w:ascii="American Typewriter" w:hAnsi="American Typewriter" w:cs="American Typewriter"/>
                    </w:rPr>
                    <w:t>completed</w:t>
                  </w:r>
                  <w:r w:rsidR="009D1E4D" w:rsidRPr="00A31CC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A91376">
                    <w:rPr>
                      <w:rFonts w:ascii="American Typewriter" w:hAnsi="American Typewriter" w:cs="American Typewriter"/>
                    </w:rPr>
                    <w:t>by 11:30AM</w:t>
                  </w:r>
                  <w:r w:rsidRPr="00A31CC2">
                    <w:rPr>
                      <w:rFonts w:ascii="American Typewriter" w:hAnsi="American Typewriter" w:cs="American Typewriter"/>
                    </w:rPr>
                    <w:t xml:space="preserve"> on </w:t>
                  </w:r>
                  <w:r w:rsidR="00BE11AE" w:rsidRPr="00A31CC2">
                    <w:rPr>
                      <w:rFonts w:ascii="American Typewriter" w:hAnsi="American Typewriter" w:cs="American Typewriter"/>
                    </w:rPr>
                    <w:t>Saturday</w:t>
                  </w:r>
                  <w:r w:rsidRPr="00A31CC2">
                    <w:rPr>
                      <w:rFonts w:ascii="American Typewriter" w:hAnsi="American Typewriter" w:cs="American Typewriter"/>
                    </w:rPr>
                    <w:t xml:space="preserve">, </w:t>
                  </w:r>
                  <w:r w:rsidR="00A31CC2" w:rsidRPr="00A31CC2">
                    <w:rPr>
                      <w:rFonts w:ascii="American Typewriter" w:hAnsi="American Typewriter" w:cs="American Typewriter"/>
                    </w:rPr>
                    <w:t>October 29</w:t>
                  </w:r>
                  <w:r w:rsidR="00895B23" w:rsidRPr="00A31CC2">
                    <w:rPr>
                      <w:rFonts w:ascii="American Typewriter" w:hAnsi="American Typewriter" w:cs="American Typewriter"/>
                    </w:rPr>
                    <w:t>th</w:t>
                  </w:r>
                  <w:r w:rsidR="009D1E4D" w:rsidRPr="00A31CC2">
                    <w:rPr>
                      <w:rFonts w:ascii="American Typewriter" w:hAnsi="American Typewriter" w:cs="American Typewriter"/>
                    </w:rPr>
                    <w:t>.*</w:t>
                  </w:r>
                  <w:r w:rsidRPr="00A31CC2">
                    <w:rPr>
                      <w:rFonts w:ascii="American Typewriter" w:hAnsi="American Typewriter" w:cs="American Typewriter"/>
                    </w:rPr>
                    <w:t xml:space="preserve"> The </w:t>
                  </w:r>
                  <w:r w:rsidR="004A74D2" w:rsidRPr="00A31CC2">
                    <w:rPr>
                      <w:rFonts w:ascii="American Typewriter" w:hAnsi="American Typewriter" w:cs="American Typewriter"/>
                    </w:rPr>
                    <w:t xml:space="preserve">formal </w:t>
                  </w:r>
                  <w:r w:rsidRPr="00A31CC2">
                    <w:rPr>
                      <w:rFonts w:ascii="American Typewriter" w:hAnsi="American Typewriter" w:cs="American Typewriter"/>
                    </w:rPr>
                    <w:t>poster session (</w:t>
                  </w:r>
                  <w:r w:rsidR="004A74D2" w:rsidRPr="00A31CC2">
                    <w:rPr>
                      <w:rFonts w:ascii="American Typewriter" w:hAnsi="American Typewriter" w:cs="American Typewriter"/>
                    </w:rPr>
                    <w:t xml:space="preserve">required </w:t>
                  </w:r>
                  <w:r w:rsidRPr="00A31CC2">
                    <w:rPr>
                      <w:rFonts w:ascii="American Typewriter" w:hAnsi="American Typewriter" w:cs="American Typewriter"/>
                    </w:rPr>
                    <w:t xml:space="preserve">presentation) is </w:t>
                  </w:r>
                  <w:r w:rsidR="00E91027" w:rsidRPr="00A31CC2">
                    <w:rPr>
                      <w:rFonts w:ascii="American Typewriter" w:hAnsi="American Typewriter" w:cs="American Typewriter"/>
                    </w:rPr>
                    <w:t xml:space="preserve">scheduled for </w:t>
                  </w:r>
                  <w:r w:rsidR="00BE11AE" w:rsidRPr="00A31CC2">
                    <w:rPr>
                      <w:rFonts w:ascii="American Typewriter" w:hAnsi="American Typewriter" w:cs="American Typewriter"/>
                    </w:rPr>
                    <w:t>Saturday</w:t>
                  </w:r>
                  <w:r w:rsidR="00E91027" w:rsidRPr="00A31CC2">
                    <w:rPr>
                      <w:rFonts w:ascii="American Typewriter" w:hAnsi="American Typewriter" w:cs="American Typewriter"/>
                    </w:rPr>
                    <w:t xml:space="preserve">, </w:t>
                  </w:r>
                  <w:r w:rsidR="00895B23" w:rsidRPr="00A31CC2">
                    <w:rPr>
                      <w:rFonts w:ascii="American Typewriter" w:hAnsi="American Typewriter" w:cs="American Typewriter"/>
                    </w:rPr>
                    <w:t xml:space="preserve">October </w:t>
                  </w:r>
                  <w:r w:rsidR="00A31CC2" w:rsidRPr="00A31CC2">
                    <w:rPr>
                      <w:rFonts w:ascii="American Typewriter" w:hAnsi="American Typewriter" w:cs="American Typewriter"/>
                    </w:rPr>
                    <w:t>29</w:t>
                  </w:r>
                  <w:r w:rsidR="00895B23" w:rsidRPr="00A31CC2">
                    <w:rPr>
                      <w:rFonts w:ascii="American Typewriter" w:hAnsi="American Typewriter" w:cs="American Typewriter"/>
                    </w:rPr>
                    <w:t>th</w:t>
                  </w:r>
                  <w:proofErr w:type="gramStart"/>
                  <w:r w:rsidR="00C670B7" w:rsidRPr="00A31CC2">
                    <w:rPr>
                      <w:rFonts w:ascii="American Typewriter" w:hAnsi="American Typewriter" w:cs="American Typewriter"/>
                    </w:rPr>
                    <w:t xml:space="preserve">. </w:t>
                  </w:r>
                  <w:proofErr w:type="gramEnd"/>
                  <w:r w:rsidR="00C670B7" w:rsidRPr="00A31CC2">
                    <w:rPr>
                      <w:rFonts w:ascii="American Typewriter" w:hAnsi="American Typewriter" w:cs="American Typewriter"/>
                    </w:rPr>
                    <w:t xml:space="preserve">Posters are </w:t>
                  </w:r>
                  <w:r w:rsidR="004A74D2" w:rsidRPr="00A31CC2">
                    <w:rPr>
                      <w:rFonts w:ascii="American Typewriter" w:hAnsi="American Typewriter" w:cs="American Typewriter"/>
                    </w:rPr>
                    <w:t xml:space="preserve">on display throughout the day and you are welcome to be available </w:t>
                  </w:r>
                  <w:r w:rsidR="00C670B7" w:rsidRPr="00A31CC2">
                    <w:rPr>
                      <w:rFonts w:ascii="American Typewriter" w:hAnsi="American Typewriter" w:cs="American Typewriter"/>
                    </w:rPr>
                    <w:t xml:space="preserve">by your poster before the </w:t>
                  </w:r>
                  <w:r w:rsidR="00BE11AE" w:rsidRPr="00A31CC2">
                    <w:rPr>
                      <w:rFonts w:ascii="American Typewriter" w:hAnsi="American Typewriter" w:cs="American Typewriter"/>
                    </w:rPr>
                    <w:t>allotted time</w:t>
                  </w:r>
                  <w:proofErr w:type="gramStart"/>
                  <w:r w:rsidR="00E91027" w:rsidRPr="00A31CC2">
                    <w:rPr>
                      <w:rFonts w:ascii="American Typewriter" w:hAnsi="American Typewriter" w:cs="American Typewriter"/>
                    </w:rPr>
                    <w:t xml:space="preserve">. </w:t>
                  </w:r>
                  <w:proofErr w:type="gramEnd"/>
                  <w:r w:rsidRPr="00A31CC2">
                    <w:rPr>
                      <w:rFonts w:ascii="American Typewriter" w:hAnsi="American Typewriter" w:cs="American Typewriter"/>
                    </w:rPr>
                    <w:t>Posters may be removed aft</w:t>
                  </w:r>
                  <w:r w:rsidR="00A91376">
                    <w:rPr>
                      <w:rFonts w:ascii="American Typewriter" w:hAnsi="American Typewriter" w:cs="American Typewriter"/>
                    </w:rPr>
                    <w:t>er the session or as late as 9:00</w:t>
                  </w:r>
                  <w:r w:rsidR="009D1E4D" w:rsidRPr="00A31CC2">
                    <w:rPr>
                      <w:rFonts w:ascii="American Typewriter" w:hAnsi="American Typewriter" w:cs="American Typewriter"/>
                    </w:rPr>
                    <w:t xml:space="preserve"> AM</w:t>
                  </w:r>
                  <w:r w:rsidRPr="00A31CC2">
                    <w:rPr>
                      <w:rFonts w:ascii="American Typewriter" w:hAnsi="American Typewriter" w:cs="American Typewriter"/>
                    </w:rPr>
                    <w:t xml:space="preserve"> the following (</w:t>
                  </w:r>
                  <w:r w:rsidR="00BE11AE" w:rsidRPr="00A31CC2">
                    <w:rPr>
                      <w:rFonts w:ascii="American Typewriter" w:hAnsi="American Typewriter" w:cs="American Typewriter"/>
                    </w:rPr>
                    <w:t>Sunday</w:t>
                  </w:r>
                  <w:r w:rsidRPr="00A31CC2">
                    <w:rPr>
                      <w:rFonts w:ascii="American Typewriter" w:hAnsi="American Typewriter" w:cs="American Typewriter"/>
                    </w:rPr>
                    <w:t>) morning.</w:t>
                  </w:r>
                </w:p>
                <w:p w:rsidR="00347B6B" w:rsidRPr="00A31CC2" w:rsidRDefault="00347B6B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</w:pPr>
                  <w:r w:rsidRPr="00A31CC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*Arrangements </w:t>
                  </w:r>
                  <w:proofErr w:type="gramStart"/>
                  <w:r w:rsidRPr="00A31CC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>can be made</w:t>
                  </w:r>
                  <w:proofErr w:type="gramEnd"/>
                  <w:r w:rsidRPr="00A31CC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 for posters to </w:t>
                  </w:r>
                  <w:r w:rsidR="009D1E4D" w:rsidRPr="00A31CC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>be shipped to the venue</w:t>
                  </w:r>
                  <w:r w:rsidR="00C670B7" w:rsidRPr="00A31CC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 at presenter’s expense.  A</w:t>
                  </w:r>
                  <w:r w:rsidRPr="00A31CC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 presenter is </w:t>
                  </w:r>
                  <w:r w:rsidR="00C670B7" w:rsidRPr="00A31CC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>responsible</w:t>
                  </w:r>
                  <w:r w:rsidRPr="00A31CC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 for </w:t>
                  </w:r>
                  <w:r w:rsidR="00C670B7" w:rsidRPr="00A31CC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installation and removal of the poster.  </w:t>
                  </w:r>
                  <w:r w:rsidR="009D1E4D" w:rsidRPr="00A31CC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Please contact the </w:t>
                  </w:r>
                  <w:r w:rsidR="00C670B7" w:rsidRPr="00A31CC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NJPhA </w:t>
                  </w:r>
                  <w:r w:rsidR="009D1E4D" w:rsidRPr="00A31CC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>office</w:t>
                  </w:r>
                  <w:r w:rsidR="00C670B7" w:rsidRPr="00A31CC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 [609-275-4246] </w:t>
                  </w:r>
                  <w:r w:rsidR="009D1E4D" w:rsidRPr="00A31CC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>for instructions on shipping materials directly to the venue.</w:t>
                  </w:r>
                </w:p>
                <w:p w:rsidR="004E5A72" w:rsidRPr="00A31CC2" w:rsidRDefault="00840D55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</w:rPr>
                  </w:pPr>
                  <w:r w:rsidRPr="00A31CC2">
                    <w:rPr>
                      <w:rFonts w:ascii="American Typewriter" w:hAnsi="American Typewriter" w:cs="American Typewriter"/>
                      <w:b/>
                    </w:rPr>
                    <w:t>Submission</w:t>
                  </w:r>
                  <w:r w:rsidR="00E91027" w:rsidRPr="00A31CC2">
                    <w:rPr>
                      <w:rFonts w:ascii="American Typewriter" w:hAnsi="American Typewriter" w:cs="American Typewriter"/>
                      <w:b/>
                    </w:rPr>
                    <w:t xml:space="preserve"> Deadline &amp;</w:t>
                  </w:r>
                  <w:r w:rsidRPr="00A31CC2">
                    <w:rPr>
                      <w:rFonts w:ascii="American Typewriter" w:hAnsi="American Typewriter" w:cs="American Typewriter"/>
                      <w:b/>
                    </w:rPr>
                    <w:t xml:space="preserve"> Details:</w:t>
                  </w:r>
                  <w:r w:rsidR="00A40F0E" w:rsidRPr="00A31CC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264894" w:rsidRPr="00A31CC2">
                    <w:rPr>
                      <w:rFonts w:ascii="American Typewriter" w:hAnsi="American Typewriter" w:cs="American Typewriter"/>
                    </w:rPr>
                    <w:t>Poster</w:t>
                  </w:r>
                  <w:r w:rsidR="00E91027" w:rsidRPr="00A31CC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347B6B" w:rsidRPr="00A31CC2">
                    <w:rPr>
                      <w:rFonts w:ascii="American Typewriter" w:hAnsi="American Typewriter" w:cs="American Typewriter"/>
                    </w:rPr>
                    <w:t>applications</w:t>
                  </w:r>
                  <w:r w:rsidR="00A91376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proofErr w:type="gramStart"/>
                  <w:r w:rsidR="00AA0656">
                    <w:rPr>
                      <w:rFonts w:ascii="American Typewriter" w:hAnsi="American Typewriter" w:cs="American Typewriter"/>
                    </w:rPr>
                    <w:t>will be accepted</w:t>
                  </w:r>
                  <w:proofErr w:type="gramEnd"/>
                  <w:r w:rsidR="00AA0656">
                    <w:rPr>
                      <w:rFonts w:ascii="American Typewriter" w:hAnsi="American Typewriter" w:cs="American Typewriter"/>
                    </w:rPr>
                    <w:t xml:space="preserve"> until</w:t>
                  </w:r>
                  <w:r w:rsidR="00C73EA3">
                    <w:rPr>
                      <w:rFonts w:ascii="American Typewriter" w:hAnsi="American Typewriter" w:cs="American Typewriter"/>
                    </w:rPr>
                    <w:t xml:space="preserve"> September 16</w:t>
                  </w:r>
                  <w:r w:rsidR="00A31CC2">
                    <w:rPr>
                      <w:rFonts w:ascii="American Typewriter" w:hAnsi="American Typewriter" w:cs="American Typewriter"/>
                    </w:rPr>
                    <w:t>, 2016</w:t>
                  </w:r>
                  <w:r w:rsidR="00347B6B" w:rsidRPr="00A31CC2">
                    <w:rPr>
                      <w:rFonts w:ascii="American Typewriter" w:hAnsi="American Typewriter" w:cs="American Typewriter"/>
                    </w:rPr>
                    <w:t>.</w:t>
                  </w:r>
                  <w:r w:rsidR="00E91027" w:rsidRPr="00A31CC2">
                    <w:rPr>
                      <w:rFonts w:ascii="American Typewriter" w:hAnsi="American Typewriter" w:cs="American Typewriter"/>
                    </w:rPr>
                    <w:t xml:space="preserve">  </w:t>
                  </w:r>
                  <w:r w:rsidR="007905B0" w:rsidRPr="00A31CC2">
                    <w:rPr>
                      <w:rFonts w:ascii="American Typewriter" w:hAnsi="American Typewriter" w:cs="American Typewriter"/>
                    </w:rPr>
                    <w:t>A</w:t>
                  </w:r>
                  <w:r w:rsidR="004E5A72" w:rsidRPr="00A31CC2">
                    <w:rPr>
                      <w:rFonts w:ascii="American Typewriter" w:hAnsi="American Typewriter" w:cs="American Typewriter"/>
                    </w:rPr>
                    <w:t xml:space="preserve">ccepted Poster </w:t>
                  </w:r>
                  <w:r w:rsidR="00C670B7" w:rsidRPr="00A31CC2">
                    <w:rPr>
                      <w:rFonts w:ascii="American Typewriter" w:hAnsi="American Typewriter" w:cs="American Typewriter"/>
                    </w:rPr>
                    <w:t xml:space="preserve">applicants </w:t>
                  </w:r>
                  <w:proofErr w:type="gramStart"/>
                  <w:r w:rsidR="007905B0" w:rsidRPr="00A31CC2">
                    <w:rPr>
                      <w:rFonts w:ascii="American Typewriter" w:hAnsi="American Typewriter" w:cs="American Typewriter"/>
                    </w:rPr>
                    <w:t xml:space="preserve">will be </w:t>
                  </w:r>
                  <w:r w:rsidR="004E5A72" w:rsidRPr="00A31CC2">
                    <w:rPr>
                      <w:rFonts w:ascii="American Typewriter" w:hAnsi="American Typewriter" w:cs="American Typewriter"/>
                    </w:rPr>
                    <w:t>notified</w:t>
                  </w:r>
                  <w:proofErr w:type="gramEnd"/>
                  <w:r w:rsidR="004E5A72" w:rsidRPr="00A31CC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7905B0" w:rsidRPr="00A31CC2">
                    <w:rPr>
                      <w:rFonts w:ascii="American Typewriter" w:hAnsi="American Typewriter" w:cs="American Typewriter"/>
                    </w:rPr>
                    <w:t xml:space="preserve">approximately one month prior to </w:t>
                  </w:r>
                  <w:r w:rsidR="00C670B7" w:rsidRPr="00A31CC2">
                    <w:rPr>
                      <w:rFonts w:ascii="American Typewriter" w:hAnsi="American Typewriter" w:cs="American Typewriter"/>
                    </w:rPr>
                    <w:t>the Convention</w:t>
                  </w:r>
                  <w:r w:rsidR="004E5A72" w:rsidRPr="00A31CC2">
                    <w:rPr>
                      <w:rFonts w:ascii="American Typewriter" w:hAnsi="American Typewriter" w:cs="American Typewriter"/>
                    </w:rPr>
                    <w:t>.</w:t>
                  </w:r>
                  <w:r w:rsidR="00C73EA3">
                    <w:rPr>
                      <w:rFonts w:ascii="American Typewriter" w:hAnsi="American Typewriter" w:cs="American Typewriter"/>
                    </w:rPr>
                    <w:t xml:space="preserve"> In addition, up to </w:t>
                  </w:r>
                  <w:proofErr w:type="gramStart"/>
                  <w:r w:rsidR="00C73EA3">
                    <w:rPr>
                      <w:rFonts w:ascii="American Typewriter" w:hAnsi="American Typewriter" w:cs="American Typewriter"/>
                    </w:rPr>
                    <w:t>four poster</w:t>
                  </w:r>
                  <w:proofErr w:type="gramEnd"/>
                  <w:r w:rsidR="00C73EA3">
                    <w:rPr>
                      <w:rFonts w:ascii="American Typewriter" w:hAnsi="American Typewriter" w:cs="American Typewriter"/>
                    </w:rPr>
                    <w:t xml:space="preserve"> submissions may be chosen for a live accredited CE session on Saturday.</w:t>
                  </w:r>
                </w:p>
                <w:p w:rsidR="00316CB5" w:rsidRPr="00A31CC2" w:rsidRDefault="00316CB5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</w:rPr>
                  </w:pPr>
                  <w:r w:rsidRPr="00A31CC2">
                    <w:rPr>
                      <w:rFonts w:ascii="American Typewriter" w:hAnsi="American Typewriter" w:cs="American Typewriter"/>
                      <w:b/>
                    </w:rPr>
                    <w:t xml:space="preserve">Fee: </w:t>
                  </w:r>
                  <w:r w:rsidRPr="00A31CC2">
                    <w:rPr>
                      <w:rFonts w:ascii="American Typewriter" w:hAnsi="American Typewriter" w:cs="American Typewriter"/>
                    </w:rPr>
                    <w:t xml:space="preserve">Participation is </w:t>
                  </w:r>
                  <w:r w:rsidR="00BE11AE" w:rsidRPr="00A31CC2">
                    <w:rPr>
                      <w:rFonts w:ascii="American Typewriter" w:hAnsi="American Typewriter" w:cs="American Typewriter"/>
                    </w:rPr>
                    <w:t xml:space="preserve">included with a </w:t>
                  </w:r>
                  <w:r w:rsidR="00516702" w:rsidRPr="00A31CC2">
                    <w:rPr>
                      <w:rFonts w:ascii="American Typewriter" w:hAnsi="American Typewriter" w:cs="American Typewriter"/>
                    </w:rPr>
                    <w:t xml:space="preserve">FULL or DAILY </w:t>
                  </w:r>
                  <w:r w:rsidR="003803A7" w:rsidRPr="00A31CC2">
                    <w:rPr>
                      <w:rFonts w:ascii="American Typewriter" w:hAnsi="American Typewriter" w:cs="American Typewriter"/>
                    </w:rPr>
                    <w:t>c</w:t>
                  </w:r>
                  <w:r w:rsidR="00BE11AE" w:rsidRPr="00A31CC2">
                    <w:rPr>
                      <w:rFonts w:ascii="American Typewriter" w:hAnsi="American Typewriter" w:cs="American Typewriter"/>
                    </w:rPr>
                    <w:t xml:space="preserve">onvention attendee purchase.  All </w:t>
                  </w:r>
                  <w:r w:rsidR="00660BCF" w:rsidRPr="00A31CC2">
                    <w:rPr>
                      <w:rFonts w:ascii="American Typewriter" w:hAnsi="American Typewriter" w:cs="American Typewriter"/>
                    </w:rPr>
                    <w:t>attendees</w:t>
                  </w:r>
                  <w:r w:rsidR="00BE11AE" w:rsidRPr="00A31CC2">
                    <w:rPr>
                      <w:rFonts w:ascii="American Typewriter" w:hAnsi="American Typewriter" w:cs="American Typewriter"/>
                    </w:rPr>
                    <w:t xml:space="preserve"> who will be presenting the material are required to register for </w:t>
                  </w:r>
                  <w:r w:rsidR="00702DE7" w:rsidRPr="00A31CC2">
                    <w:rPr>
                      <w:rFonts w:ascii="American Typewriter" w:hAnsi="American Typewriter" w:cs="American Typewriter"/>
                    </w:rPr>
                    <w:t xml:space="preserve">at least </w:t>
                  </w:r>
                  <w:r w:rsidR="00660BCF" w:rsidRPr="00A31CC2">
                    <w:rPr>
                      <w:rFonts w:ascii="American Typewriter" w:hAnsi="American Typewriter" w:cs="American Typewriter"/>
                    </w:rPr>
                    <w:t>Saturday’s</w:t>
                  </w:r>
                  <w:r w:rsidR="00702DE7" w:rsidRPr="00A31CC2">
                    <w:rPr>
                      <w:rFonts w:ascii="American Typewriter" w:hAnsi="American Typewriter" w:cs="American Typewriter"/>
                    </w:rPr>
                    <w:t xml:space="preserve"> day of </w:t>
                  </w:r>
                  <w:r w:rsidR="00660BCF" w:rsidRPr="00A31CC2">
                    <w:rPr>
                      <w:rFonts w:ascii="American Typewriter" w:hAnsi="American Typewriter" w:cs="American Typewriter"/>
                    </w:rPr>
                    <w:t>programming</w:t>
                  </w:r>
                  <w:r w:rsidR="00BE11AE" w:rsidRPr="00A31CC2">
                    <w:rPr>
                      <w:rFonts w:ascii="American Typewriter" w:hAnsi="American Typewriter" w:cs="American Typewriter"/>
                    </w:rPr>
                    <w:t>.</w:t>
                  </w:r>
                </w:p>
                <w:p w:rsidR="00A40F0E" w:rsidRPr="00A31CC2" w:rsidRDefault="00A40F0E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</w:rPr>
                  </w:pPr>
                  <w:r w:rsidRPr="00A31CC2">
                    <w:rPr>
                      <w:rFonts w:ascii="American Typewriter" w:hAnsi="American Typewriter" w:cs="American Typewriter"/>
                      <w:b/>
                    </w:rPr>
                    <w:t>Journal Publication:</w:t>
                  </w:r>
                  <w:r w:rsidRPr="00A31CC2">
                    <w:rPr>
                      <w:rFonts w:ascii="American Typewriter" w:hAnsi="American Typewriter" w:cs="American Typewriter"/>
                    </w:rPr>
                    <w:t xml:space="preserve">  All </w:t>
                  </w:r>
                  <w:r w:rsidR="005C084A" w:rsidRPr="00A31CC2">
                    <w:rPr>
                      <w:rFonts w:ascii="American Typewriter" w:hAnsi="American Typewriter" w:cs="American Typewriter"/>
                    </w:rPr>
                    <w:t>accept</w:t>
                  </w:r>
                  <w:r w:rsidR="00073CA6" w:rsidRPr="00A31CC2">
                    <w:rPr>
                      <w:rFonts w:ascii="American Typewriter" w:hAnsi="American Typewriter" w:cs="American Typewriter"/>
                    </w:rPr>
                    <w:t>ed</w:t>
                  </w:r>
                  <w:r w:rsidRPr="00A31CC2">
                    <w:rPr>
                      <w:rFonts w:ascii="American Typewriter" w:hAnsi="American Typewriter" w:cs="American Typewriter"/>
                    </w:rPr>
                    <w:t xml:space="preserve"> posters </w:t>
                  </w:r>
                  <w:proofErr w:type="gramStart"/>
                  <w:r w:rsidRPr="00A31CC2">
                    <w:rPr>
                      <w:rFonts w:ascii="American Typewriter" w:hAnsi="American Typewriter" w:cs="American Typewriter"/>
                    </w:rPr>
                    <w:t>will</w:t>
                  </w:r>
                  <w:proofErr w:type="gramEnd"/>
                  <w:r w:rsidRPr="00A31CC2">
                    <w:rPr>
                      <w:rFonts w:ascii="American Typewriter" w:hAnsi="American Typewriter" w:cs="American Typewriter"/>
                    </w:rPr>
                    <w:t xml:space="preserve"> be listed in the New Jersey Journal of Pharmacy.  All </w:t>
                  </w:r>
                  <w:r w:rsidR="005C084A" w:rsidRPr="00A31CC2">
                    <w:rPr>
                      <w:rFonts w:ascii="American Typewriter" w:hAnsi="American Typewriter" w:cs="American Typewriter"/>
                    </w:rPr>
                    <w:t>accep</w:t>
                  </w:r>
                  <w:r w:rsidR="00073CA6" w:rsidRPr="00A31CC2">
                    <w:rPr>
                      <w:rFonts w:ascii="American Typewriter" w:hAnsi="American Typewriter" w:cs="American Typewriter"/>
                    </w:rPr>
                    <w:t>ted</w:t>
                  </w:r>
                  <w:r w:rsidRPr="00A31CC2">
                    <w:rPr>
                      <w:rFonts w:ascii="American Typewriter" w:hAnsi="American Typewriter" w:cs="American Typewriter"/>
                    </w:rPr>
                    <w:t xml:space="preserve"> abstracts </w:t>
                  </w:r>
                  <w:proofErr w:type="gramStart"/>
                  <w:r w:rsidRPr="00A31CC2">
                    <w:rPr>
                      <w:rFonts w:ascii="American Typewriter" w:hAnsi="American Typewriter" w:cs="American Typewriter"/>
                    </w:rPr>
                    <w:t>will</w:t>
                  </w:r>
                  <w:proofErr w:type="gramEnd"/>
                  <w:r w:rsidRPr="00A31CC2">
                    <w:rPr>
                      <w:rFonts w:ascii="American Typewriter" w:hAnsi="American Typewriter" w:cs="American Typewriter"/>
                    </w:rPr>
                    <w:t xml:space="preserve"> be published in the New Jersey Journal of Pharmacy.</w:t>
                  </w:r>
                </w:p>
                <w:p w:rsidR="001A7DEE" w:rsidRPr="00A31CC2" w:rsidRDefault="00357AA1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b/>
                    </w:rPr>
                  </w:pPr>
                  <w:r w:rsidRPr="00A31CC2">
                    <w:rPr>
                      <w:rFonts w:ascii="American Typewriter" w:hAnsi="American Typewriter" w:cs="American Typewriter"/>
                      <w:b/>
                    </w:rPr>
                    <w:t>See you there</w:t>
                  </w:r>
                  <w:r w:rsidR="001A7DEE" w:rsidRPr="00A31CC2">
                    <w:rPr>
                      <w:rFonts w:ascii="American Typewriter" w:hAnsi="American Typewriter" w:cs="American Typewriter"/>
                      <w:b/>
                    </w:rPr>
                    <w:t>!</w:t>
                  </w:r>
                </w:p>
                <w:p w:rsidR="00A31CC2" w:rsidRDefault="00A31CC2" w:rsidP="00E90D92">
                  <w:pPr>
                    <w:spacing w:after="0" w:line="240" w:lineRule="auto"/>
                    <w:rPr>
                      <w:rFonts w:ascii="American Typewriter" w:hAnsi="American Typewriter" w:cs="American Typewriter"/>
                    </w:rPr>
                  </w:pPr>
                  <w:r>
                    <w:rPr>
                      <w:rFonts w:ascii="American Typewriter" w:hAnsi="American Typewriter" w:cs="American Typewriter"/>
                    </w:rPr>
                    <w:t>Ron Mannino</w:t>
                  </w:r>
                  <w:r w:rsidR="00E91027" w:rsidRPr="00A31CC2">
                    <w:rPr>
                      <w:rFonts w:ascii="American Typewriter" w:hAnsi="American Typewriter" w:cs="American Typewriter"/>
                    </w:rPr>
                    <w:t xml:space="preserve">, </w:t>
                  </w:r>
                  <w:r w:rsidR="00895B23" w:rsidRPr="00A31CC2">
                    <w:rPr>
                      <w:rFonts w:ascii="American Typewriter" w:hAnsi="American Typewriter" w:cs="American Typewriter"/>
                    </w:rPr>
                    <w:t>RPh</w:t>
                  </w:r>
                </w:p>
                <w:p w:rsidR="00526C82" w:rsidRPr="00A31CC2" w:rsidRDefault="001A7DEE" w:rsidP="00A31CC2">
                  <w:pPr>
                    <w:spacing w:after="0" w:line="240" w:lineRule="auto"/>
                  </w:pPr>
                  <w:r w:rsidRPr="00A31CC2">
                    <w:rPr>
                      <w:rFonts w:ascii="American Typewriter" w:hAnsi="American Typewriter" w:cs="American Typewriter"/>
                    </w:rPr>
                    <w:t xml:space="preserve">NJPhA </w:t>
                  </w:r>
                  <w:r w:rsidR="00E90D92" w:rsidRPr="00A31CC2">
                    <w:rPr>
                      <w:rFonts w:ascii="American Typewriter" w:hAnsi="American Typewriter" w:cs="American Typewriter"/>
                    </w:rPr>
                    <w:t>1st</w:t>
                  </w:r>
                  <w:r w:rsidR="00A31CC2">
                    <w:rPr>
                      <w:rFonts w:ascii="American Typewriter" w:hAnsi="American Typewriter" w:cs="American Typewriter"/>
                    </w:rPr>
                    <w:t xml:space="preserve"> Vice President &amp; </w:t>
                  </w:r>
                  <w:r w:rsidR="00E91027" w:rsidRPr="00A31CC2">
                    <w:rPr>
                      <w:rFonts w:ascii="American Typewriter" w:hAnsi="American Typewriter" w:cs="American Typewriter"/>
                    </w:rPr>
                    <w:t>Convention</w:t>
                  </w:r>
                  <w:r w:rsidR="004D441A" w:rsidRPr="00A31CC2">
                    <w:rPr>
                      <w:rFonts w:ascii="American Typewriter" w:hAnsi="American Typewriter" w:cs="American Typewriter"/>
                    </w:rPr>
                    <w:t xml:space="preserve"> Committee Chair</w:t>
                  </w:r>
                </w:p>
              </w:tc>
            </w:tr>
            <w:tr w:rsidR="00752019" w:rsidRPr="00A31CC2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752019" w:rsidRPr="00A31CC2" w:rsidRDefault="00DC130C">
                  <w:r w:rsidRPr="00A31CC2">
                    <w:rPr>
                      <w:noProof/>
                      <w:lang w:eastAsia="en-US"/>
                    </w:rPr>
                    <w:drawing>
                      <wp:inline distT="0" distB="0" distL="0" distR="0" wp14:anchorId="7D301D65" wp14:editId="39E4B808">
                        <wp:extent cx="2214699" cy="595216"/>
                        <wp:effectExtent l="19050" t="0" r="0" b="0"/>
                        <wp:docPr id="6" name="Picture 5" descr="njph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jpha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4699" cy="5952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52019" w:rsidRPr="00A31CC2" w:rsidRDefault="00752019"/>
        </w:tc>
        <w:tc>
          <w:tcPr>
            <w:tcW w:w="144" w:type="dxa"/>
          </w:tcPr>
          <w:p w:rsidR="00752019" w:rsidRPr="00A31CC2" w:rsidRDefault="00752019"/>
        </w:tc>
        <w:tc>
          <w:tcPr>
            <w:tcW w:w="3456" w:type="dxa"/>
          </w:tcPr>
          <w:tbl>
            <w:tblPr>
              <w:tblW w:w="5000" w:type="pct"/>
              <w:shd w:val="clear" w:color="auto" w:fill="7F7F7F" w:themeFill="text1" w:themeFillTint="80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</w:tblPr>
            <w:tblGrid>
              <w:gridCol w:w="3456"/>
            </w:tblGrid>
            <w:tr w:rsidR="00752019" w:rsidRPr="00A31CC2" w:rsidTr="008B4143">
              <w:trPr>
                <w:trHeight w:hRule="exact" w:val="9450"/>
              </w:trPr>
              <w:tc>
                <w:tcPr>
                  <w:tcW w:w="3446" w:type="dxa"/>
                  <w:shd w:val="clear" w:color="auto" w:fill="971B2F"/>
                  <w:vAlign w:val="center"/>
                </w:tcPr>
                <w:p w:rsidR="0046701C" w:rsidRPr="00A31CC2" w:rsidRDefault="0046701C" w:rsidP="0046701C">
                  <w:pPr>
                    <w:pStyle w:val="Heading2"/>
                    <w:jc w:val="left"/>
                    <w:rPr>
                      <w:noProof/>
                      <w:lang w:eastAsia="en-US"/>
                    </w:rPr>
                  </w:pPr>
                </w:p>
                <w:p w:rsidR="0046701C" w:rsidRPr="00A31CC2" w:rsidRDefault="008B4143" w:rsidP="0046701C">
                  <w:pPr>
                    <w:pStyle w:val="Heading2"/>
                  </w:pPr>
                  <w:r w:rsidRPr="00A31CC2"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58240" behindDoc="0" locked="1" layoutInCell="0" allowOverlap="1" wp14:anchorId="1674ECFE" wp14:editId="1EB476D6">
                        <wp:simplePos x="0" y="0"/>
                        <wp:positionH relativeFrom="column">
                          <wp:posOffset>4897120</wp:posOffset>
                        </wp:positionH>
                        <wp:positionV relativeFrom="paragraph">
                          <wp:posOffset>242570</wp:posOffset>
                        </wp:positionV>
                        <wp:extent cx="1737360" cy="1436370"/>
                        <wp:effectExtent l="0" t="0" r="0" b="0"/>
                        <wp:wrapNone/>
                        <wp:docPr id="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B Convention logo3sm.jp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7360" cy="1436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w:r>
                </w:p>
                <w:p w:rsidR="0046701C" w:rsidRPr="00A31CC2" w:rsidRDefault="0046701C" w:rsidP="0046701C">
                  <w:pPr>
                    <w:pStyle w:val="Heading2"/>
                    <w:jc w:val="left"/>
                  </w:pPr>
                </w:p>
                <w:p w:rsidR="008B4143" w:rsidRPr="00A31CC2" w:rsidRDefault="008B4143" w:rsidP="008B4143">
                  <w:pPr>
                    <w:pStyle w:val="Heading2"/>
                    <w:jc w:val="left"/>
                  </w:pPr>
                </w:p>
                <w:p w:rsidR="008B4143" w:rsidRPr="00A31CC2" w:rsidRDefault="008B4143" w:rsidP="0046701C">
                  <w:pPr>
                    <w:pStyle w:val="Heading2"/>
                    <w:jc w:val="left"/>
                  </w:pPr>
                </w:p>
                <w:p w:rsidR="008B4143" w:rsidRPr="00A31CC2" w:rsidRDefault="008B4143" w:rsidP="0046701C">
                  <w:pPr>
                    <w:pStyle w:val="Heading2"/>
                    <w:jc w:val="left"/>
                  </w:pPr>
                </w:p>
                <w:p w:rsidR="003A55C2" w:rsidRPr="00A31CC2" w:rsidRDefault="003A55C2" w:rsidP="0046701C">
                  <w:pPr>
                    <w:pStyle w:val="Heading2"/>
                    <w:jc w:val="left"/>
                    <w:rPr>
                      <w:rFonts w:ascii="Cooper Black" w:hAnsi="Cooper Black"/>
                    </w:rPr>
                  </w:pPr>
                </w:p>
                <w:p w:rsidR="003B2C12" w:rsidRPr="00A31CC2" w:rsidRDefault="0046701C" w:rsidP="0046701C">
                  <w:pPr>
                    <w:pStyle w:val="Heading2"/>
                    <w:jc w:val="left"/>
                    <w:rPr>
                      <w:rFonts w:ascii="Cooper Black" w:hAnsi="Cooper Black"/>
                    </w:rPr>
                  </w:pPr>
                  <w:r w:rsidRPr="00A31CC2">
                    <w:rPr>
                      <w:rFonts w:ascii="Cooper Black" w:hAnsi="Cooper Black"/>
                    </w:rPr>
                    <w:t xml:space="preserve">To submit, complete </w:t>
                  </w:r>
                  <w:r w:rsidR="00357AA1" w:rsidRPr="00A31CC2">
                    <w:rPr>
                      <w:rFonts w:ascii="Cooper Black" w:hAnsi="Cooper Black"/>
                    </w:rPr>
                    <w:t>the a</w:t>
                  </w:r>
                  <w:r w:rsidR="009812F2" w:rsidRPr="00A31CC2">
                    <w:rPr>
                      <w:rFonts w:ascii="Cooper Black" w:hAnsi="Cooper Black"/>
                    </w:rPr>
                    <w:t xml:space="preserve">ttached form and email </w:t>
                  </w:r>
                  <w:r w:rsidR="003B2C12" w:rsidRPr="00A31CC2">
                    <w:rPr>
                      <w:rFonts w:ascii="Cooper Black" w:hAnsi="Cooper Black"/>
                    </w:rPr>
                    <w:t xml:space="preserve">by </w:t>
                  </w:r>
                </w:p>
                <w:p w:rsidR="009812F2" w:rsidRPr="00A31CC2" w:rsidRDefault="00F216CF" w:rsidP="0046701C">
                  <w:pPr>
                    <w:pStyle w:val="Heading2"/>
                    <w:jc w:val="left"/>
                    <w:rPr>
                      <w:rFonts w:ascii="Cooper Black" w:hAnsi="Cooper Black"/>
                    </w:rPr>
                  </w:pPr>
                  <w:r w:rsidRPr="00A31CC2">
                    <w:rPr>
                      <w:rFonts w:ascii="Cooper Black" w:hAnsi="Cooper Black"/>
                    </w:rPr>
                    <w:t xml:space="preserve">September </w:t>
                  </w:r>
                  <w:r w:rsidR="00A31CC2">
                    <w:rPr>
                      <w:rFonts w:ascii="Cooper Black" w:hAnsi="Cooper Black"/>
                    </w:rPr>
                    <w:t>16, 2016</w:t>
                  </w:r>
                  <w:r w:rsidR="003B2C12" w:rsidRPr="00A31CC2">
                    <w:rPr>
                      <w:rFonts w:ascii="Cooper Black" w:hAnsi="Cooper Black"/>
                    </w:rPr>
                    <w:t>.</w:t>
                  </w:r>
                </w:p>
                <w:p w:rsidR="008B4143" w:rsidRPr="00A31CC2" w:rsidRDefault="008B4143" w:rsidP="0046701C">
                  <w:pPr>
                    <w:pStyle w:val="Heading2"/>
                    <w:jc w:val="left"/>
                  </w:pPr>
                </w:p>
                <w:p w:rsidR="008B4143" w:rsidRPr="00A31CC2" w:rsidRDefault="008B4143" w:rsidP="0046701C">
                  <w:pPr>
                    <w:pStyle w:val="Heading2"/>
                    <w:jc w:val="left"/>
                  </w:pPr>
                </w:p>
                <w:p w:rsidR="009812F2" w:rsidRPr="00A31CC2" w:rsidRDefault="009812F2" w:rsidP="0046701C">
                  <w:pPr>
                    <w:pStyle w:val="Heading2"/>
                    <w:jc w:val="left"/>
                    <w:rPr>
                      <w:rFonts w:ascii="Cooper Black" w:hAnsi="Cooper Black"/>
                    </w:rPr>
                  </w:pPr>
                  <w:r w:rsidRPr="00A31CC2">
                    <w:rPr>
                      <w:rFonts w:ascii="Cooper Black" w:hAnsi="Cooper Black"/>
                    </w:rPr>
                    <w:t xml:space="preserve">Poster </w:t>
                  </w:r>
                  <w:r w:rsidR="003B2C12" w:rsidRPr="00A31CC2">
                    <w:rPr>
                      <w:rFonts w:ascii="Cooper Black" w:hAnsi="Cooper Black"/>
                    </w:rPr>
                    <w:t>p</w:t>
                  </w:r>
                  <w:r w:rsidRPr="00A31CC2">
                    <w:rPr>
                      <w:rFonts w:ascii="Cooper Black" w:hAnsi="Cooper Black"/>
                    </w:rPr>
                    <w:t xml:space="preserve">resenters </w:t>
                  </w:r>
                  <w:proofErr w:type="gramStart"/>
                  <w:r w:rsidR="00E90D92" w:rsidRPr="00A31CC2">
                    <w:rPr>
                      <w:rFonts w:ascii="Cooper Black" w:hAnsi="Cooper Black"/>
                    </w:rPr>
                    <w:t>are invited</w:t>
                  </w:r>
                  <w:proofErr w:type="gramEnd"/>
                  <w:r w:rsidRPr="00A31CC2">
                    <w:rPr>
                      <w:rFonts w:ascii="Cooper Black" w:hAnsi="Cooper Black"/>
                    </w:rPr>
                    <w:t xml:space="preserve"> to </w:t>
                  </w:r>
                  <w:r w:rsidR="003B2C12" w:rsidRPr="00A31CC2">
                    <w:rPr>
                      <w:rFonts w:ascii="Cooper Black" w:hAnsi="Cooper Black"/>
                    </w:rPr>
                    <w:t>all s</w:t>
                  </w:r>
                  <w:r w:rsidR="00E970C7" w:rsidRPr="00A31CC2">
                    <w:rPr>
                      <w:rFonts w:ascii="Cooper Black" w:hAnsi="Cooper Black"/>
                    </w:rPr>
                    <w:t xml:space="preserve">essions, </w:t>
                  </w:r>
                  <w:r w:rsidR="003B2C12" w:rsidRPr="00A31CC2">
                    <w:rPr>
                      <w:rFonts w:ascii="Cooper Black" w:hAnsi="Cooper Black"/>
                    </w:rPr>
                    <w:t>social events, and more!</w:t>
                  </w:r>
                </w:p>
                <w:p w:rsidR="00752019" w:rsidRPr="00A31CC2" w:rsidRDefault="00752019" w:rsidP="00C624B3">
                  <w:pPr>
                    <w:pStyle w:val="Heading2"/>
                  </w:pPr>
                </w:p>
              </w:tc>
            </w:tr>
            <w:tr w:rsidR="00752019" w:rsidRPr="00A31CC2" w:rsidTr="008B4143">
              <w:trPr>
                <w:trHeight w:hRule="exact" w:val="270"/>
              </w:trPr>
              <w:tc>
                <w:tcPr>
                  <w:tcW w:w="3446" w:type="dxa"/>
                  <w:shd w:val="clear" w:color="auto" w:fill="007681"/>
                </w:tcPr>
                <w:p w:rsidR="00752019" w:rsidRPr="00A31CC2" w:rsidRDefault="00752019" w:rsidP="00B14ACC">
                  <w:pPr>
                    <w:jc w:val="right"/>
                  </w:pPr>
                </w:p>
              </w:tc>
            </w:tr>
            <w:tr w:rsidR="00752019" w:rsidTr="008B4143">
              <w:trPr>
                <w:trHeight w:hRule="exact" w:val="4788"/>
              </w:trPr>
              <w:tc>
                <w:tcPr>
                  <w:tcW w:w="3446" w:type="dxa"/>
                  <w:shd w:val="clear" w:color="auto" w:fill="007681"/>
                  <w:vAlign w:val="center"/>
                </w:tcPr>
                <w:p w:rsidR="00752019" w:rsidRPr="00A31CC2" w:rsidRDefault="002F1D34">
                  <w:pPr>
                    <w:pStyle w:val="Heading3"/>
                    <w:rPr>
                      <w:rFonts w:ascii="Arial Black" w:hAnsi="Arial Black"/>
                    </w:rPr>
                  </w:pPr>
                  <w:r w:rsidRPr="00A31CC2">
                    <w:rPr>
                      <w:rFonts w:ascii="Arial Black" w:hAnsi="Arial Black"/>
                    </w:rPr>
                    <w:t>new jersey pharmacists association</w:t>
                  </w:r>
                </w:p>
                <w:p w:rsidR="00E403F6" w:rsidRPr="00A31CC2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A31CC2">
                    <w:rPr>
                      <w:color w:val="FFFFFF" w:themeColor="background1"/>
                      <w:sz w:val="22"/>
                      <w:szCs w:val="22"/>
                    </w:rPr>
                    <w:t>760 Alexander Road</w:t>
                  </w:r>
                </w:p>
                <w:p w:rsidR="00E403F6" w:rsidRPr="00A31CC2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</w:pPr>
                  <w:r w:rsidRPr="00A31CC2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PO Box 1</w:t>
                  </w:r>
                </w:p>
                <w:p w:rsidR="00E403F6" w:rsidRPr="00A31CC2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</w:pPr>
                  <w:r w:rsidRPr="00A31CC2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Princeton, NJ 08543</w:t>
                  </w:r>
                </w:p>
                <w:p w:rsidR="00E403F6" w:rsidRPr="00A31CC2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</w:pPr>
                  <w:r w:rsidRPr="00A31CC2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609</w:t>
                  </w:r>
                  <w:r w:rsidR="008B4143" w:rsidRPr="00A31CC2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.</w:t>
                  </w:r>
                  <w:r w:rsidRPr="00A31CC2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275</w:t>
                  </w:r>
                  <w:r w:rsidR="008B4143" w:rsidRPr="00A31CC2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.</w:t>
                  </w:r>
                  <w:r w:rsidRPr="00A31CC2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4246</w:t>
                  </w:r>
                </w:p>
                <w:p w:rsidR="00E403F6" w:rsidRPr="00A31CC2" w:rsidRDefault="003803A7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</w:pPr>
                  <w:r w:rsidRPr="00A31CC2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lsarachman</w:t>
                  </w:r>
                  <w:r w:rsidR="00E403F6" w:rsidRPr="00A31CC2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@njpharma.org</w:t>
                  </w:r>
                </w:p>
                <w:p w:rsidR="00752019" w:rsidRDefault="00264894" w:rsidP="00E403F6">
                  <w:pPr>
                    <w:spacing w:before="20" w:after="20"/>
                    <w:jc w:val="center"/>
                  </w:pPr>
                  <w:r w:rsidRPr="00A31CC2">
                    <w:rPr>
                      <w:color w:val="FFFFFF" w:themeColor="background1"/>
                      <w:sz w:val="22"/>
                      <w:szCs w:val="22"/>
                    </w:rPr>
                    <w:t>njpharmacist</w:t>
                  </w:r>
                  <w:r w:rsidR="00895B23" w:rsidRPr="00A31CC2">
                    <w:rPr>
                      <w:color w:val="FFFFFF" w:themeColor="background1"/>
                      <w:sz w:val="22"/>
                      <w:szCs w:val="22"/>
                    </w:rPr>
                    <w:t>s</w:t>
                  </w:r>
                  <w:r w:rsidRPr="00A31CC2">
                    <w:rPr>
                      <w:color w:val="FFFFFF" w:themeColor="background1"/>
                      <w:sz w:val="22"/>
                      <w:szCs w:val="22"/>
                    </w:rPr>
                    <w:t>.org</w:t>
                  </w:r>
                </w:p>
              </w:tc>
            </w:tr>
          </w:tbl>
          <w:p w:rsidR="00752019" w:rsidRDefault="00752019"/>
        </w:tc>
      </w:tr>
    </w:tbl>
    <w:p w:rsidR="00752019" w:rsidRDefault="00752019">
      <w:pPr>
        <w:pStyle w:val="NoSpacing"/>
      </w:pPr>
    </w:p>
    <w:p w:rsidR="003C3FCF" w:rsidRDefault="003C3FCF" w:rsidP="003C3FCF">
      <w:pPr>
        <w:pStyle w:val="NoSpacing"/>
      </w:pPr>
    </w:p>
    <w:p w:rsidR="003C3FCF" w:rsidRPr="008B4143" w:rsidRDefault="003C3FCF" w:rsidP="003C3FCF">
      <w:pPr>
        <w:pStyle w:val="NoSpacing"/>
        <w:jc w:val="center"/>
        <w:rPr>
          <w:rFonts w:ascii="American Typewriter" w:hAnsi="American Typewriter" w:cs="American Typewriter"/>
          <w:b/>
        </w:rPr>
      </w:pPr>
      <w:r w:rsidRPr="008B4143">
        <w:rPr>
          <w:rFonts w:ascii="American Typewriter" w:hAnsi="American Typewriter" w:cs="American Typewriter"/>
          <w:b/>
        </w:rPr>
        <w:t>Poster Presentation Submission Form</w:t>
      </w:r>
    </w:p>
    <w:p w:rsidR="003C3FCF" w:rsidRPr="008B4143" w:rsidRDefault="00A31CC2" w:rsidP="003C3FCF">
      <w:pPr>
        <w:pStyle w:val="NoSpacing"/>
        <w:jc w:val="center"/>
        <w:rPr>
          <w:rFonts w:ascii="American Typewriter" w:hAnsi="American Typewriter" w:cs="American Typewriter"/>
          <w:b/>
        </w:rPr>
      </w:pPr>
      <w:r>
        <w:rPr>
          <w:rFonts w:ascii="American Typewriter" w:hAnsi="American Typewriter" w:cs="American Typewriter"/>
          <w:b/>
        </w:rPr>
        <w:t>NJPhA Annual Convention 2016</w:t>
      </w:r>
    </w:p>
    <w:p w:rsidR="003C3FCF" w:rsidRDefault="003C3FCF" w:rsidP="003C3FCF">
      <w:pPr>
        <w:pStyle w:val="NoSpacing"/>
        <w:jc w:val="center"/>
      </w:pPr>
    </w:p>
    <w:p w:rsidR="003C3FCF" w:rsidRPr="004E5A72" w:rsidRDefault="003C3FCF" w:rsidP="003C3FCF">
      <w:pPr>
        <w:pStyle w:val="NoSpacing"/>
        <w:rPr>
          <w:rFonts w:ascii="American Typewriter" w:hAnsi="American Typewriter" w:cs="American Typewriter"/>
        </w:rPr>
      </w:pPr>
      <w:r w:rsidRPr="004E5A72">
        <w:rPr>
          <w:rFonts w:ascii="American Typewriter" w:hAnsi="American Typewriter" w:cs="American Typewriter"/>
        </w:rPr>
        <w:t>Thank you for your interest in submitting a poster for the Poster Presentation Session at the NJPhA 201</w:t>
      </w:r>
      <w:r w:rsidR="00A31CC2">
        <w:rPr>
          <w:rFonts w:ascii="American Typewriter" w:hAnsi="American Typewriter" w:cs="American Typewriter"/>
        </w:rPr>
        <w:t>6</w:t>
      </w:r>
      <w:r w:rsidRPr="004E5A72">
        <w:rPr>
          <w:rFonts w:ascii="American Typewriter" w:hAnsi="American Typewriter" w:cs="American Typewriter"/>
        </w:rPr>
        <w:t xml:space="preserve"> Annual Convention.  </w:t>
      </w:r>
      <w:r w:rsidR="003517C9">
        <w:rPr>
          <w:rFonts w:ascii="American Typewriter" w:hAnsi="American Typewriter" w:cs="American Typewriter"/>
        </w:rPr>
        <w:t xml:space="preserve">Please email the completed form to </w:t>
      </w:r>
      <w:r w:rsidR="001D0E58">
        <w:rPr>
          <w:rFonts w:ascii="American Typewriter" w:hAnsi="American Typewriter" w:cs="American Typewriter"/>
        </w:rPr>
        <w:t>lsarachman</w:t>
      </w:r>
      <w:r w:rsidR="003517C9">
        <w:rPr>
          <w:rFonts w:ascii="American Typewriter" w:hAnsi="American Typewriter" w:cs="American Typewriter"/>
        </w:rPr>
        <w:t>@njpharma.org.</w:t>
      </w:r>
    </w:p>
    <w:p w:rsidR="003C3FCF" w:rsidRDefault="003C3FCF" w:rsidP="003C3FCF">
      <w:pPr>
        <w:pStyle w:val="NoSpacing"/>
      </w:pPr>
    </w:p>
    <w:p w:rsidR="003C3FCF" w:rsidRDefault="003C3FCF" w:rsidP="00D44BD7">
      <w:pPr>
        <w:pStyle w:val="NoSpacing"/>
        <w:spacing w:after="60"/>
        <w:rPr>
          <w:b/>
        </w:rPr>
      </w:pPr>
      <w:r w:rsidRPr="003C3FCF">
        <w:rPr>
          <w:b/>
        </w:rPr>
        <w:t>Presenting 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858"/>
      </w:tblGrid>
      <w:tr w:rsidR="00D44BD7" w:rsidTr="00D44BD7">
        <w:tc>
          <w:tcPr>
            <w:tcW w:w="11016" w:type="dxa"/>
            <w:gridSpan w:val="2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Name</w:t>
            </w:r>
            <w:r>
              <w:t>:</w:t>
            </w:r>
            <w:r w:rsidR="00CA6A15">
              <w:t xml:space="preserve"> </w:t>
            </w:r>
            <w:sdt>
              <w:sdtPr>
                <w:id w:val="194271834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D44BD7">
        <w:tc>
          <w:tcPr>
            <w:tcW w:w="11016" w:type="dxa"/>
            <w:gridSpan w:val="2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Title/Position</w:t>
            </w:r>
            <w:r>
              <w:t>:</w:t>
            </w:r>
            <w:r w:rsidR="00CA6A15">
              <w:t xml:space="preserve"> </w:t>
            </w:r>
            <w:sdt>
              <w:sdtPr>
                <w:id w:val="-4430663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D44BD7">
        <w:tc>
          <w:tcPr>
            <w:tcW w:w="11016" w:type="dxa"/>
            <w:gridSpan w:val="2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Institution</w:t>
            </w:r>
            <w:r w:rsidR="007A2910">
              <w:t>/Company</w:t>
            </w:r>
            <w:r>
              <w:t>:</w:t>
            </w:r>
            <w:r w:rsidR="00CA6A15">
              <w:t xml:space="preserve"> </w:t>
            </w:r>
            <w:sdt>
              <w:sdtPr>
                <w:id w:val="-1540579816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D44BD7">
        <w:tc>
          <w:tcPr>
            <w:tcW w:w="11016" w:type="dxa"/>
            <w:gridSpan w:val="2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proofErr w:type="gramStart"/>
            <w:r w:rsidRPr="00D44BD7">
              <w:t>Mailing Address</w:t>
            </w:r>
            <w:r>
              <w:t>:</w:t>
            </w:r>
            <w:r w:rsidR="00CA6A15">
              <w:t xml:space="preserve"> </w:t>
            </w:r>
            <w:sdt>
              <w:sdtPr>
                <w:id w:val="235055692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  <w:proofErr w:type="gramEnd"/>
              </w:sdtContent>
            </w:sdt>
          </w:p>
        </w:tc>
      </w:tr>
      <w:tr w:rsidR="00D44BD7" w:rsidTr="00D44BD7">
        <w:tc>
          <w:tcPr>
            <w:tcW w:w="4158" w:type="dxa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Phone</w:t>
            </w:r>
            <w:r>
              <w:t>:</w:t>
            </w:r>
            <w:r w:rsidR="00CA6A15">
              <w:t xml:space="preserve"> </w:t>
            </w:r>
            <w:sdt>
              <w:sdtPr>
                <w:id w:val="-589850367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6858" w:type="dxa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Email Address</w:t>
            </w:r>
            <w:r>
              <w:t>:</w:t>
            </w:r>
            <w:r w:rsidR="00CA6A15">
              <w:t xml:space="preserve"> </w:t>
            </w:r>
            <w:sdt>
              <w:sdtPr>
                <w:id w:val="-61259884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3C3FCF" w:rsidRDefault="003C3FCF" w:rsidP="00D44BD7">
      <w:pPr>
        <w:pStyle w:val="NoSpacing"/>
        <w:spacing w:after="120"/>
      </w:pPr>
    </w:p>
    <w:p w:rsidR="000D446E" w:rsidRPr="003C3FCF" w:rsidRDefault="000D446E" w:rsidP="00D44BD7">
      <w:pPr>
        <w:pStyle w:val="NoSpacing"/>
        <w:spacing w:after="120"/>
        <w:rPr>
          <w:b/>
        </w:rPr>
      </w:pPr>
      <w:r>
        <w:rPr>
          <w:b/>
        </w:rPr>
        <w:t>Contact</w:t>
      </w:r>
      <w:r w:rsidRPr="003C3FCF">
        <w:rPr>
          <w:b/>
        </w:rPr>
        <w:t xml:space="preserve"> Author</w:t>
      </w:r>
      <w:r>
        <w:rPr>
          <w:b/>
        </w:rPr>
        <w:t xml:space="preserve"> (if different from presenting author)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858"/>
      </w:tblGrid>
      <w:tr w:rsidR="00D44BD7" w:rsidTr="00C846B2">
        <w:tc>
          <w:tcPr>
            <w:tcW w:w="11016" w:type="dxa"/>
            <w:gridSpan w:val="2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Name</w:t>
            </w:r>
            <w:r>
              <w:t>:</w:t>
            </w:r>
            <w:r w:rsidR="00CA6A15">
              <w:t xml:space="preserve"> </w:t>
            </w:r>
            <w:sdt>
              <w:sdtPr>
                <w:id w:val="1491753063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C846B2">
        <w:tc>
          <w:tcPr>
            <w:tcW w:w="11016" w:type="dxa"/>
            <w:gridSpan w:val="2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Title/Position</w:t>
            </w:r>
            <w:r>
              <w:t>:</w:t>
            </w:r>
            <w:r w:rsidR="00CA6A15">
              <w:t xml:space="preserve"> </w:t>
            </w:r>
            <w:sdt>
              <w:sdtPr>
                <w:id w:val="-117888542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C846B2">
        <w:tc>
          <w:tcPr>
            <w:tcW w:w="11016" w:type="dxa"/>
            <w:gridSpan w:val="2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Institution</w:t>
            </w:r>
            <w:r>
              <w:t>:</w:t>
            </w:r>
            <w:r w:rsidR="00CA6A15">
              <w:t xml:space="preserve"> </w:t>
            </w:r>
            <w:sdt>
              <w:sdtPr>
                <w:id w:val="174529977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C846B2">
        <w:tc>
          <w:tcPr>
            <w:tcW w:w="11016" w:type="dxa"/>
            <w:gridSpan w:val="2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proofErr w:type="gramStart"/>
            <w:r w:rsidRPr="00D44BD7">
              <w:t>Mailing Address</w:t>
            </w:r>
            <w:r>
              <w:t>:</w:t>
            </w:r>
            <w:r w:rsidR="00CA6A15">
              <w:t xml:space="preserve"> </w:t>
            </w:r>
            <w:sdt>
              <w:sdtPr>
                <w:id w:val="-55362418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  <w:proofErr w:type="gramEnd"/>
              </w:sdtContent>
            </w:sdt>
          </w:p>
        </w:tc>
      </w:tr>
      <w:tr w:rsidR="00D44BD7" w:rsidTr="00C846B2">
        <w:tc>
          <w:tcPr>
            <w:tcW w:w="4158" w:type="dxa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Phone</w:t>
            </w:r>
            <w:r>
              <w:t>:</w:t>
            </w:r>
            <w:r w:rsidR="00CA6A15">
              <w:t xml:space="preserve"> </w:t>
            </w:r>
            <w:sdt>
              <w:sdtPr>
                <w:id w:val="-1229077361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6858" w:type="dxa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Email Address</w:t>
            </w:r>
            <w:r>
              <w:t>:</w:t>
            </w:r>
            <w:r w:rsidR="00CA6A15">
              <w:t xml:space="preserve"> </w:t>
            </w:r>
            <w:sdt>
              <w:sdtPr>
                <w:id w:val="-901449597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0D446E" w:rsidRDefault="000D446E" w:rsidP="000D446E">
      <w:pPr>
        <w:pStyle w:val="NoSpacing"/>
      </w:pPr>
    </w:p>
    <w:p w:rsidR="003C3FCF" w:rsidRDefault="003C3FCF" w:rsidP="003C3FCF">
      <w:pPr>
        <w:pStyle w:val="NoSpacing"/>
        <w:rPr>
          <w:b/>
        </w:rPr>
      </w:pPr>
      <w:r w:rsidRPr="003C3FCF">
        <w:rPr>
          <w:b/>
        </w:rPr>
        <w:t>Topic</w:t>
      </w:r>
    </w:p>
    <w:p w:rsidR="003C3FCF" w:rsidRPr="000D446E" w:rsidRDefault="003C3FCF" w:rsidP="009E4C4C">
      <w:pPr>
        <w:pStyle w:val="NoSpacing"/>
        <w:spacing w:before="120" w:after="60"/>
      </w:pPr>
      <w:r w:rsidRPr="000D446E">
        <w:t>Please choose one of the following that best describes the topic of your poster:</w:t>
      </w:r>
    </w:p>
    <w:p w:rsidR="003C3FCF" w:rsidRPr="007905B0" w:rsidRDefault="00D617B6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-1319573498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Pharmacy Practice</w:t>
      </w:r>
    </w:p>
    <w:p w:rsidR="003C3FCF" w:rsidRPr="007905B0" w:rsidRDefault="00D617B6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-1137174239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Therapeutics</w:t>
      </w:r>
      <w:r w:rsidR="00667AA5">
        <w:t>/Medicines</w:t>
      </w:r>
      <w:r w:rsidR="007905B0" w:rsidRPr="007905B0">
        <w:t xml:space="preserve"> (Therapeutic Area):</w:t>
      </w:r>
      <w:r w:rsidR="00CA6A15">
        <w:t xml:space="preserve"> </w:t>
      </w:r>
      <w:r w:rsidR="00CA6A15" w:rsidRPr="00CA6A15">
        <w:t xml:space="preserve"> </w:t>
      </w:r>
      <w:sdt>
        <w:sdtPr>
          <w:id w:val="-1044139007"/>
          <w:showingPlcHdr/>
          <w:text/>
        </w:sdtPr>
        <w:sdtEndPr/>
        <w:sdtContent>
          <w:r w:rsidR="00CA6A15" w:rsidRPr="009B4D31">
            <w:rPr>
              <w:rStyle w:val="PlaceholderText"/>
            </w:rPr>
            <w:t>Click here to enter text.</w:t>
          </w:r>
        </w:sdtContent>
      </w:sdt>
      <w:r w:rsidR="00CA6A15" w:rsidRPr="007905B0">
        <w:t xml:space="preserve"> </w:t>
      </w:r>
    </w:p>
    <w:p w:rsidR="003C3FCF" w:rsidRPr="007905B0" w:rsidRDefault="00D617B6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185490689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Medication Therapy Management</w:t>
      </w:r>
    </w:p>
    <w:p w:rsidR="003C3FCF" w:rsidRPr="007905B0" w:rsidRDefault="00D617B6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1788166417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Collaborative Practice</w:t>
      </w:r>
    </w:p>
    <w:p w:rsidR="003C3FCF" w:rsidRPr="007905B0" w:rsidRDefault="00D617B6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-1015615147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Immunization</w:t>
      </w:r>
    </w:p>
    <w:p w:rsidR="003C3FCF" w:rsidRPr="007905B0" w:rsidRDefault="00D617B6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1036933750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Student Research</w:t>
      </w:r>
    </w:p>
    <w:p w:rsidR="00B254BD" w:rsidRPr="007905B0" w:rsidRDefault="00D617B6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762640615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B254BD" w:rsidRPr="007905B0">
        <w:t xml:space="preserve"> Academic Research</w:t>
      </w:r>
    </w:p>
    <w:p w:rsidR="00307BCE" w:rsidRDefault="00D617B6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486203070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Other (please elaborate</w:t>
      </w:r>
      <w:r w:rsidR="00CA6A15">
        <w:t xml:space="preserve">): </w:t>
      </w:r>
      <w:sdt>
        <w:sdtPr>
          <w:id w:val="163214264"/>
          <w:showingPlcHdr/>
          <w:text/>
        </w:sdtPr>
        <w:sdtEndPr/>
        <w:sdtContent>
          <w:r w:rsidR="00DE36DC" w:rsidRPr="009B4D31">
            <w:rPr>
              <w:rStyle w:val="PlaceholderText"/>
            </w:rPr>
            <w:t>Click here to enter text.</w:t>
          </w:r>
        </w:sdtContent>
      </w:sdt>
    </w:p>
    <w:p w:rsidR="00DC130C" w:rsidRDefault="00DC130C" w:rsidP="001D0E58">
      <w:pPr>
        <w:pStyle w:val="NoSpacing"/>
        <w:spacing w:afterLines="120" w:after="288"/>
      </w:pPr>
      <w:r w:rsidRPr="00DC130C">
        <w:rPr>
          <w:noProof/>
          <w:lang w:eastAsia="en-US"/>
        </w:rPr>
        <w:drawing>
          <wp:anchor distT="0" distB="0" distL="114300" distR="114300" simplePos="0" relativeHeight="251661312" behindDoc="0" locked="1" layoutInCell="0" allowOverlap="1">
            <wp:simplePos x="0" y="0"/>
            <wp:positionH relativeFrom="column">
              <wp:posOffset>83820</wp:posOffset>
            </wp:positionH>
            <wp:positionV relativeFrom="paragraph">
              <wp:posOffset>315595</wp:posOffset>
            </wp:positionV>
            <wp:extent cx="2214245" cy="600710"/>
            <wp:effectExtent l="19050" t="0" r="0" b="0"/>
            <wp:wrapNone/>
            <wp:docPr id="11" name="Picture 5" descr="njp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C4C" w:rsidRDefault="009E4C4C" w:rsidP="001D0E58">
      <w:pPr>
        <w:pStyle w:val="NoSpacing"/>
        <w:spacing w:afterLines="120" w:after="288"/>
      </w:pPr>
    </w:p>
    <w:p w:rsidR="00DC130C" w:rsidRDefault="00DC130C" w:rsidP="001D0E58">
      <w:pPr>
        <w:pStyle w:val="NoSpacing"/>
        <w:spacing w:afterLines="120" w:after="288"/>
      </w:pPr>
    </w:p>
    <w:p w:rsidR="009E4C4C" w:rsidRPr="002161BC" w:rsidRDefault="009E4C4C" w:rsidP="001D0E58">
      <w:pPr>
        <w:pStyle w:val="NoSpacing"/>
        <w:spacing w:afterLines="120" w:after="288"/>
      </w:pPr>
    </w:p>
    <w:p w:rsidR="00307BCE" w:rsidRDefault="00307BCE" w:rsidP="003C3FCF">
      <w:pPr>
        <w:pStyle w:val="NoSpacing"/>
        <w:rPr>
          <w:b/>
        </w:rPr>
      </w:pPr>
      <w:r>
        <w:rPr>
          <w:b/>
        </w:rPr>
        <w:lastRenderedPageBreak/>
        <w:t>Poster Presentation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7BCE" w:rsidTr="00307BCE">
        <w:tc>
          <w:tcPr>
            <w:tcW w:w="11016" w:type="dxa"/>
          </w:tcPr>
          <w:p w:rsidR="00307BCE" w:rsidRDefault="00D617B6" w:rsidP="003C3FCF">
            <w:pPr>
              <w:pStyle w:val="NoSpacing"/>
              <w:rPr>
                <w:b/>
              </w:rPr>
            </w:pPr>
            <w:sdt>
              <w:sdtPr>
                <w:id w:val="1441034409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CA6A15" w:rsidRDefault="00CA6A15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</w:tc>
      </w:tr>
    </w:tbl>
    <w:p w:rsidR="00307BCE" w:rsidRDefault="00307BCE" w:rsidP="003C3FCF">
      <w:pPr>
        <w:pStyle w:val="NoSpacing"/>
        <w:rPr>
          <w:b/>
        </w:rPr>
      </w:pPr>
    </w:p>
    <w:p w:rsidR="00307BCE" w:rsidRDefault="007905B0" w:rsidP="003C3FCF">
      <w:pPr>
        <w:pStyle w:val="NoSpacing"/>
        <w:rPr>
          <w:b/>
        </w:rPr>
      </w:pPr>
      <w:r>
        <w:rPr>
          <w:b/>
        </w:rPr>
        <w:t>Abstract (limited to space provided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7BCE" w:rsidTr="00307BCE">
        <w:tc>
          <w:tcPr>
            <w:tcW w:w="11016" w:type="dxa"/>
          </w:tcPr>
          <w:p w:rsidR="00307BCE" w:rsidRDefault="00D617B6" w:rsidP="003C3FCF">
            <w:pPr>
              <w:pStyle w:val="NoSpacing"/>
              <w:rPr>
                <w:b/>
              </w:rPr>
            </w:pPr>
            <w:sdt>
              <w:sdtPr>
                <w:id w:val="-2145574383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</w:tc>
      </w:tr>
    </w:tbl>
    <w:p w:rsidR="00307BCE" w:rsidRDefault="00307BCE" w:rsidP="003C3FCF">
      <w:pPr>
        <w:pStyle w:val="NoSpacing"/>
        <w:rPr>
          <w:b/>
        </w:rPr>
      </w:pPr>
    </w:p>
    <w:p w:rsidR="005E3BF2" w:rsidRPr="00F61479" w:rsidRDefault="005E3BF2" w:rsidP="00F61479">
      <w:pPr>
        <w:pStyle w:val="NoSpacing"/>
        <w:rPr>
          <w:b/>
        </w:rPr>
      </w:pPr>
      <w:r w:rsidRPr="00F61479">
        <w:rPr>
          <w:b/>
        </w:rPr>
        <w:t>If this is an encore presentation, please include original presentation venue and date</w:t>
      </w:r>
      <w:r w:rsidR="00FD21E0" w:rsidRPr="00F61479">
        <w:rPr>
          <w:b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035E6" w:rsidTr="00A035E6">
        <w:tc>
          <w:tcPr>
            <w:tcW w:w="11016" w:type="dxa"/>
          </w:tcPr>
          <w:p w:rsidR="00A035E6" w:rsidRDefault="00D617B6" w:rsidP="00307BCE">
            <w:pPr>
              <w:pStyle w:val="Default"/>
              <w:rPr>
                <w:sz w:val="23"/>
                <w:szCs w:val="23"/>
              </w:rPr>
            </w:pPr>
            <w:sdt>
              <w:sdtPr>
                <w:id w:val="1942411132"/>
                <w:showingPlcHdr/>
                <w:text/>
              </w:sdtPr>
              <w:sdtEndPr/>
              <w:sdtContent>
                <w:r w:rsidR="00CA6A15" w:rsidRPr="00C67565">
                  <w:rPr>
                    <w:rStyle w:val="PlaceholderText"/>
                    <w:rFonts w:asciiTheme="minorHAnsi" w:hAnsiTheme="minorHAnsi" w:cstheme="minorBidi"/>
                  </w:rPr>
                  <w:t>Click here to enter text.</w:t>
                </w:r>
              </w:sdtContent>
            </w:sdt>
          </w:p>
          <w:p w:rsidR="00A035E6" w:rsidRDefault="00A035E6" w:rsidP="00307BCE">
            <w:pPr>
              <w:pStyle w:val="Default"/>
              <w:rPr>
                <w:sz w:val="23"/>
                <w:szCs w:val="23"/>
              </w:rPr>
            </w:pPr>
          </w:p>
          <w:p w:rsidR="00F61479" w:rsidRDefault="00F61479" w:rsidP="00307BCE">
            <w:pPr>
              <w:pStyle w:val="Default"/>
              <w:rPr>
                <w:sz w:val="23"/>
                <w:szCs w:val="23"/>
              </w:rPr>
            </w:pPr>
          </w:p>
          <w:p w:rsidR="00F61479" w:rsidRDefault="00F61479" w:rsidP="00307BCE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A035E6" w:rsidRDefault="00A035E6" w:rsidP="00307BCE">
      <w:pPr>
        <w:pStyle w:val="Default"/>
        <w:rPr>
          <w:sz w:val="23"/>
          <w:szCs w:val="23"/>
        </w:rPr>
      </w:pPr>
    </w:p>
    <w:p w:rsidR="00307BCE" w:rsidRDefault="00307BCE" w:rsidP="00307B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Posters/Abstracts must be submitted by </w:t>
      </w:r>
      <w:r w:rsidR="007905B0" w:rsidRPr="007905B0">
        <w:rPr>
          <w:sz w:val="23"/>
          <w:szCs w:val="23"/>
        </w:rPr>
        <w:t>11:59 p.m. ED</w:t>
      </w:r>
      <w:r w:rsidR="00E970C7">
        <w:rPr>
          <w:sz w:val="23"/>
          <w:szCs w:val="23"/>
        </w:rPr>
        <w:t>T on</w:t>
      </w:r>
      <w:r w:rsidRPr="007905B0">
        <w:rPr>
          <w:sz w:val="23"/>
          <w:szCs w:val="23"/>
        </w:rPr>
        <w:t xml:space="preserve"> </w:t>
      </w:r>
      <w:r w:rsidR="002757A9">
        <w:rPr>
          <w:sz w:val="23"/>
          <w:szCs w:val="23"/>
        </w:rPr>
        <w:t>September 1</w:t>
      </w:r>
      <w:r w:rsidR="00A31CC2">
        <w:rPr>
          <w:sz w:val="23"/>
          <w:szCs w:val="23"/>
        </w:rPr>
        <w:t>6, 2016</w:t>
      </w:r>
      <w:proofErr w:type="gramStart"/>
      <w:r w:rsidRPr="007905B0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proofErr w:type="gramEnd"/>
      <w:r>
        <w:rPr>
          <w:sz w:val="23"/>
          <w:szCs w:val="23"/>
        </w:rPr>
        <w:t xml:space="preserve">Late submissions </w:t>
      </w:r>
      <w:proofErr w:type="gramStart"/>
      <w:r>
        <w:rPr>
          <w:sz w:val="23"/>
          <w:szCs w:val="23"/>
        </w:rPr>
        <w:t>will not be reviewed</w:t>
      </w:r>
      <w:proofErr w:type="gramEnd"/>
      <w:r>
        <w:rPr>
          <w:sz w:val="23"/>
          <w:szCs w:val="23"/>
        </w:rPr>
        <w:t xml:space="preserve">. </w:t>
      </w:r>
    </w:p>
    <w:p w:rsidR="00307BCE" w:rsidRDefault="00307BCE" w:rsidP="00307BCE">
      <w:pPr>
        <w:pStyle w:val="Default"/>
        <w:rPr>
          <w:sz w:val="23"/>
          <w:szCs w:val="23"/>
        </w:rPr>
      </w:pPr>
    </w:p>
    <w:p w:rsidR="00307BCE" w:rsidRDefault="00307BCE" w:rsidP="00307B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follow this format when submitting your abstract: </w:t>
      </w:r>
    </w:p>
    <w:p w:rsidR="00307BCE" w:rsidRDefault="00307BCE" w:rsidP="00307BCE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Name your file: [FIRST INITIAL AND LAST NAME</w:t>
      </w:r>
      <w:proofErr w:type="gramStart"/>
      <w:r>
        <w:rPr>
          <w:i/>
          <w:iCs/>
          <w:sz w:val="23"/>
          <w:szCs w:val="23"/>
        </w:rPr>
        <w:t>]_</w:t>
      </w:r>
      <w:proofErr w:type="gramEnd"/>
      <w:r>
        <w:rPr>
          <w:i/>
          <w:iCs/>
          <w:sz w:val="23"/>
          <w:szCs w:val="23"/>
        </w:rPr>
        <w:t xml:space="preserve"> [POSTER TITLE]</w:t>
      </w:r>
      <w:r>
        <w:rPr>
          <w:sz w:val="23"/>
          <w:szCs w:val="23"/>
        </w:rPr>
        <w:t xml:space="preserve">.pdf </w:t>
      </w:r>
    </w:p>
    <w:p w:rsidR="00307BCE" w:rsidRDefault="00307BCE" w:rsidP="00307BCE">
      <w:pPr>
        <w:pStyle w:val="NoSpacing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Example: </w:t>
      </w:r>
      <w:r>
        <w:rPr>
          <w:sz w:val="23"/>
          <w:szCs w:val="23"/>
        </w:rPr>
        <w:t>MWeissman_This is the Title of my Poster.pdf</w:t>
      </w:r>
    </w:p>
    <w:p w:rsidR="00C01149" w:rsidRDefault="00DC130C" w:rsidP="00307BCE">
      <w:pPr>
        <w:pStyle w:val="NoSpacing"/>
        <w:rPr>
          <w:sz w:val="23"/>
          <w:szCs w:val="23"/>
        </w:rPr>
      </w:pPr>
      <w:r>
        <w:rPr>
          <w:noProof/>
          <w:sz w:val="23"/>
          <w:szCs w:val="23"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5987</wp:posOffset>
            </wp:positionH>
            <wp:positionV relativeFrom="paragraph">
              <wp:posOffset>145506</wp:posOffset>
            </wp:positionV>
            <wp:extent cx="2214699" cy="600891"/>
            <wp:effectExtent l="19050" t="0" r="0" b="0"/>
            <wp:wrapNone/>
            <wp:docPr id="12" name="Picture 5" descr="njp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699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B6C" w:rsidRPr="00307BCE" w:rsidRDefault="00006B6C" w:rsidP="00307BCE">
      <w:pPr>
        <w:pStyle w:val="NoSpacing"/>
        <w:rPr>
          <w:b/>
        </w:rPr>
      </w:pPr>
    </w:p>
    <w:sectPr w:rsidR="00006B6C" w:rsidRPr="00307BCE" w:rsidSect="00412022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24F" w:rsidRDefault="003A324F" w:rsidP="00A56397">
      <w:pPr>
        <w:spacing w:after="0" w:line="240" w:lineRule="auto"/>
      </w:pPr>
      <w:r>
        <w:separator/>
      </w:r>
    </w:p>
  </w:endnote>
  <w:endnote w:type="continuationSeparator" w:id="0">
    <w:p w:rsidR="003A324F" w:rsidRDefault="003A324F" w:rsidP="00A5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merican Typewriter">
    <w:altName w:val="Arial"/>
    <w:charset w:val="00"/>
    <w:family w:val="auto"/>
    <w:pitch w:val="variable"/>
    <w:sig w:usb0="A000006F" w:usb1="00000019" w:usb2="00000000" w:usb3="00000000" w:csb0="000001FB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24F" w:rsidRDefault="003A324F" w:rsidP="00A56397">
      <w:pPr>
        <w:spacing w:after="0" w:line="240" w:lineRule="auto"/>
      </w:pPr>
      <w:r>
        <w:separator/>
      </w:r>
    </w:p>
  </w:footnote>
  <w:footnote w:type="continuationSeparator" w:id="0">
    <w:p w:rsidR="003A324F" w:rsidRDefault="003A324F" w:rsidP="00A5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A9F"/>
    <w:multiLevelType w:val="hybridMultilevel"/>
    <w:tmpl w:val="F02C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E7732"/>
    <w:multiLevelType w:val="hybridMultilevel"/>
    <w:tmpl w:val="03DE9BF6"/>
    <w:lvl w:ilvl="0" w:tplc="674E9F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FE201E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32E8F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6CB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075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6C2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AD7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CE8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D4765C"/>
    <w:multiLevelType w:val="hybridMultilevel"/>
    <w:tmpl w:val="1CEC101C"/>
    <w:lvl w:ilvl="0" w:tplc="4FF02B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E0C00"/>
    <w:multiLevelType w:val="hybridMultilevel"/>
    <w:tmpl w:val="1E7C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C6C8C"/>
    <w:multiLevelType w:val="hybridMultilevel"/>
    <w:tmpl w:val="1D92D8AC"/>
    <w:lvl w:ilvl="0" w:tplc="E0FE201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23E98"/>
    <w:multiLevelType w:val="hybridMultilevel"/>
    <w:tmpl w:val="0EAA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Ol+ZzIHGU4633F561L8ppRb+AOQ=" w:salt="o3mR50a2NH0aZ0UFxvtq/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24"/>
    <w:rsid w:val="00006B6C"/>
    <w:rsid w:val="00050B04"/>
    <w:rsid w:val="00065626"/>
    <w:rsid w:val="00073CA6"/>
    <w:rsid w:val="000A6171"/>
    <w:rsid w:val="000D072E"/>
    <w:rsid w:val="000D446E"/>
    <w:rsid w:val="00136466"/>
    <w:rsid w:val="001827E6"/>
    <w:rsid w:val="00191CE3"/>
    <w:rsid w:val="001966AD"/>
    <w:rsid w:val="001A7DEE"/>
    <w:rsid w:val="001D0E58"/>
    <w:rsid w:val="001E238D"/>
    <w:rsid w:val="001E23E5"/>
    <w:rsid w:val="001E48CE"/>
    <w:rsid w:val="001F3D91"/>
    <w:rsid w:val="00215BB8"/>
    <w:rsid w:val="002161BC"/>
    <w:rsid w:val="00227759"/>
    <w:rsid w:val="00230AEE"/>
    <w:rsid w:val="00245E73"/>
    <w:rsid w:val="00250E35"/>
    <w:rsid w:val="00264894"/>
    <w:rsid w:val="002757A9"/>
    <w:rsid w:val="002C73D7"/>
    <w:rsid w:val="002F1D34"/>
    <w:rsid w:val="003008B1"/>
    <w:rsid w:val="00300EC9"/>
    <w:rsid w:val="00307BCE"/>
    <w:rsid w:val="00316CB5"/>
    <w:rsid w:val="00325EFF"/>
    <w:rsid w:val="00347B6B"/>
    <w:rsid w:val="003517C9"/>
    <w:rsid w:val="00357AA1"/>
    <w:rsid w:val="00373570"/>
    <w:rsid w:val="003803A7"/>
    <w:rsid w:val="003A324F"/>
    <w:rsid w:val="003A55C2"/>
    <w:rsid w:val="003A5B99"/>
    <w:rsid w:val="003B2C12"/>
    <w:rsid w:val="003B3423"/>
    <w:rsid w:val="003B4041"/>
    <w:rsid w:val="003C3FCF"/>
    <w:rsid w:val="003D6910"/>
    <w:rsid w:val="00404192"/>
    <w:rsid w:val="00412022"/>
    <w:rsid w:val="004249B3"/>
    <w:rsid w:val="0046701C"/>
    <w:rsid w:val="0048183B"/>
    <w:rsid w:val="00497EF3"/>
    <w:rsid w:val="004A74D2"/>
    <w:rsid w:val="004C6FCF"/>
    <w:rsid w:val="004D441A"/>
    <w:rsid w:val="004E5A72"/>
    <w:rsid w:val="00511F60"/>
    <w:rsid w:val="00516702"/>
    <w:rsid w:val="00526C82"/>
    <w:rsid w:val="00537CC6"/>
    <w:rsid w:val="00544C9A"/>
    <w:rsid w:val="00571010"/>
    <w:rsid w:val="005A0548"/>
    <w:rsid w:val="005A4924"/>
    <w:rsid w:val="005C084A"/>
    <w:rsid w:val="005D65BB"/>
    <w:rsid w:val="005E3BF2"/>
    <w:rsid w:val="006364A5"/>
    <w:rsid w:val="00660BCF"/>
    <w:rsid w:val="00667AA5"/>
    <w:rsid w:val="006D77E6"/>
    <w:rsid w:val="006F2297"/>
    <w:rsid w:val="00702DE7"/>
    <w:rsid w:val="00703577"/>
    <w:rsid w:val="00713765"/>
    <w:rsid w:val="00752019"/>
    <w:rsid w:val="007728B1"/>
    <w:rsid w:val="007905B0"/>
    <w:rsid w:val="0079569F"/>
    <w:rsid w:val="007A2910"/>
    <w:rsid w:val="007B51D4"/>
    <w:rsid w:val="007D216D"/>
    <w:rsid w:val="00837942"/>
    <w:rsid w:val="00840D55"/>
    <w:rsid w:val="00895B23"/>
    <w:rsid w:val="008B2D06"/>
    <w:rsid w:val="008B4143"/>
    <w:rsid w:val="008C5753"/>
    <w:rsid w:val="008D76D5"/>
    <w:rsid w:val="008E63F4"/>
    <w:rsid w:val="00913B0A"/>
    <w:rsid w:val="009260A8"/>
    <w:rsid w:val="00965925"/>
    <w:rsid w:val="009812F2"/>
    <w:rsid w:val="009B0494"/>
    <w:rsid w:val="009D1E4D"/>
    <w:rsid w:val="009D1F5B"/>
    <w:rsid w:val="009D498B"/>
    <w:rsid w:val="009E0811"/>
    <w:rsid w:val="009E0F70"/>
    <w:rsid w:val="009E4C4C"/>
    <w:rsid w:val="00A035E6"/>
    <w:rsid w:val="00A1425E"/>
    <w:rsid w:val="00A31CC2"/>
    <w:rsid w:val="00A32F4E"/>
    <w:rsid w:val="00A40F0E"/>
    <w:rsid w:val="00A56397"/>
    <w:rsid w:val="00A91376"/>
    <w:rsid w:val="00AA0656"/>
    <w:rsid w:val="00AC6A4C"/>
    <w:rsid w:val="00B06F9A"/>
    <w:rsid w:val="00B14ACC"/>
    <w:rsid w:val="00B17959"/>
    <w:rsid w:val="00B254BD"/>
    <w:rsid w:val="00B25FC1"/>
    <w:rsid w:val="00B2636F"/>
    <w:rsid w:val="00B7663C"/>
    <w:rsid w:val="00BE11AE"/>
    <w:rsid w:val="00BF3CAD"/>
    <w:rsid w:val="00C01149"/>
    <w:rsid w:val="00C11234"/>
    <w:rsid w:val="00C376FF"/>
    <w:rsid w:val="00C517AE"/>
    <w:rsid w:val="00C57DA4"/>
    <w:rsid w:val="00C624B3"/>
    <w:rsid w:val="00C65A25"/>
    <w:rsid w:val="00C670B7"/>
    <w:rsid w:val="00C67565"/>
    <w:rsid w:val="00C73EA3"/>
    <w:rsid w:val="00C846B2"/>
    <w:rsid w:val="00C8775B"/>
    <w:rsid w:val="00CA45D7"/>
    <w:rsid w:val="00CA6A15"/>
    <w:rsid w:val="00CB6D75"/>
    <w:rsid w:val="00CF2386"/>
    <w:rsid w:val="00CF43AD"/>
    <w:rsid w:val="00D152F4"/>
    <w:rsid w:val="00D316A4"/>
    <w:rsid w:val="00D40718"/>
    <w:rsid w:val="00D44BD7"/>
    <w:rsid w:val="00D507D0"/>
    <w:rsid w:val="00D617B6"/>
    <w:rsid w:val="00D85BE8"/>
    <w:rsid w:val="00DC130C"/>
    <w:rsid w:val="00DC4CBA"/>
    <w:rsid w:val="00DD3433"/>
    <w:rsid w:val="00DD6A60"/>
    <w:rsid w:val="00DE176F"/>
    <w:rsid w:val="00DE3679"/>
    <w:rsid w:val="00DE36DC"/>
    <w:rsid w:val="00E02AA9"/>
    <w:rsid w:val="00E403F6"/>
    <w:rsid w:val="00E90D92"/>
    <w:rsid w:val="00E91027"/>
    <w:rsid w:val="00E970C7"/>
    <w:rsid w:val="00EB4C7F"/>
    <w:rsid w:val="00F216CF"/>
    <w:rsid w:val="00F42280"/>
    <w:rsid w:val="00F47833"/>
    <w:rsid w:val="00F61479"/>
    <w:rsid w:val="00F708EF"/>
    <w:rsid w:val="00FA309D"/>
    <w:rsid w:val="00FD21E0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2B38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22"/>
  </w:style>
  <w:style w:type="paragraph" w:styleId="Heading1">
    <w:name w:val="heading 1"/>
    <w:basedOn w:val="Normal"/>
    <w:next w:val="Normal"/>
    <w:link w:val="Heading1Char"/>
    <w:uiPriority w:val="3"/>
    <w:qFormat/>
    <w:rsid w:val="00412022"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rsid w:val="00412022"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12022"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412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A5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rsid w:val="00412022"/>
    <w:pPr>
      <w:numPr>
        <w:ilvl w:val="1"/>
      </w:numPr>
      <w:spacing w:before="480"/>
    </w:pPr>
    <w:rPr>
      <w:color w:val="00A59B" w:themeColor="accent1"/>
    </w:rPr>
  </w:style>
  <w:style w:type="character" w:customStyle="1" w:styleId="SubtitleChar">
    <w:name w:val="Subtitle Char"/>
    <w:basedOn w:val="DefaultParagraphFont"/>
    <w:link w:val="Subtitle"/>
    <w:uiPriority w:val="2"/>
    <w:rsid w:val="00412022"/>
    <w:rPr>
      <w:rFonts w:asciiTheme="majorHAnsi" w:eastAsiaTheme="majorEastAsia" w:hAnsiTheme="majorHAnsi" w:cstheme="majorBidi"/>
      <w:caps/>
      <w:color w:val="00A59B" w:themeColor="accent1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rsid w:val="00412022"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sid w:val="00412022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sid w:val="00412022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12022"/>
    <w:rPr>
      <w:color w:val="808080"/>
    </w:rPr>
  </w:style>
  <w:style w:type="paragraph" w:styleId="NoSpacing">
    <w:name w:val="No Spacing"/>
    <w:uiPriority w:val="19"/>
    <w:qFormat/>
    <w:rsid w:val="0041202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sid w:val="00412022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rsid w:val="00412022"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sid w:val="00412022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rsid w:val="00412022"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rsid w:val="00412022"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sid w:val="00412022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2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412022"/>
    <w:rPr>
      <w:rFonts w:asciiTheme="majorHAnsi" w:eastAsiaTheme="majorEastAsia" w:hAnsiTheme="majorHAnsi" w:cstheme="majorBidi"/>
      <w:color w:val="00A59B" w:themeColor="accent1"/>
    </w:rPr>
  </w:style>
  <w:style w:type="paragraph" w:styleId="ListParagraph">
    <w:name w:val="List Paragraph"/>
    <w:basedOn w:val="Normal"/>
    <w:uiPriority w:val="34"/>
    <w:unhideWhenUsed/>
    <w:qFormat/>
    <w:rsid w:val="00D152F4"/>
    <w:pPr>
      <w:ind w:left="720"/>
      <w:contextualSpacing/>
    </w:pPr>
  </w:style>
  <w:style w:type="paragraph" w:customStyle="1" w:styleId="Default">
    <w:name w:val="Default"/>
    <w:rsid w:val="00307B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97"/>
  </w:style>
  <w:style w:type="paragraph" w:styleId="Footer">
    <w:name w:val="footer"/>
    <w:basedOn w:val="Normal"/>
    <w:link w:val="Foot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97"/>
  </w:style>
  <w:style w:type="character" w:styleId="Hyperlink">
    <w:name w:val="Hyperlink"/>
    <w:basedOn w:val="DefaultParagraphFont"/>
    <w:uiPriority w:val="99"/>
    <w:unhideWhenUsed/>
    <w:rsid w:val="007905B0"/>
    <w:rPr>
      <w:color w:val="27A8D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29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91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9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9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9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29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2B38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22"/>
  </w:style>
  <w:style w:type="paragraph" w:styleId="Heading1">
    <w:name w:val="heading 1"/>
    <w:basedOn w:val="Normal"/>
    <w:next w:val="Normal"/>
    <w:link w:val="Heading1Char"/>
    <w:uiPriority w:val="3"/>
    <w:qFormat/>
    <w:rsid w:val="00412022"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rsid w:val="00412022"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12022"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412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A5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rsid w:val="00412022"/>
    <w:pPr>
      <w:numPr>
        <w:ilvl w:val="1"/>
      </w:numPr>
      <w:spacing w:before="480"/>
    </w:pPr>
    <w:rPr>
      <w:color w:val="00A59B" w:themeColor="accent1"/>
    </w:rPr>
  </w:style>
  <w:style w:type="character" w:customStyle="1" w:styleId="SubtitleChar">
    <w:name w:val="Subtitle Char"/>
    <w:basedOn w:val="DefaultParagraphFont"/>
    <w:link w:val="Subtitle"/>
    <w:uiPriority w:val="2"/>
    <w:rsid w:val="00412022"/>
    <w:rPr>
      <w:rFonts w:asciiTheme="majorHAnsi" w:eastAsiaTheme="majorEastAsia" w:hAnsiTheme="majorHAnsi" w:cstheme="majorBidi"/>
      <w:caps/>
      <w:color w:val="00A59B" w:themeColor="accent1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rsid w:val="00412022"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sid w:val="00412022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sid w:val="00412022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12022"/>
    <w:rPr>
      <w:color w:val="808080"/>
    </w:rPr>
  </w:style>
  <w:style w:type="paragraph" w:styleId="NoSpacing">
    <w:name w:val="No Spacing"/>
    <w:uiPriority w:val="19"/>
    <w:qFormat/>
    <w:rsid w:val="0041202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sid w:val="00412022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rsid w:val="00412022"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sid w:val="00412022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rsid w:val="00412022"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rsid w:val="00412022"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sid w:val="00412022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2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412022"/>
    <w:rPr>
      <w:rFonts w:asciiTheme="majorHAnsi" w:eastAsiaTheme="majorEastAsia" w:hAnsiTheme="majorHAnsi" w:cstheme="majorBidi"/>
      <w:color w:val="00A59B" w:themeColor="accent1"/>
    </w:rPr>
  </w:style>
  <w:style w:type="paragraph" w:styleId="ListParagraph">
    <w:name w:val="List Paragraph"/>
    <w:basedOn w:val="Normal"/>
    <w:uiPriority w:val="34"/>
    <w:unhideWhenUsed/>
    <w:qFormat/>
    <w:rsid w:val="00D152F4"/>
    <w:pPr>
      <w:ind w:left="720"/>
      <w:contextualSpacing/>
    </w:pPr>
  </w:style>
  <w:style w:type="paragraph" w:customStyle="1" w:styleId="Default">
    <w:name w:val="Default"/>
    <w:rsid w:val="00307B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97"/>
  </w:style>
  <w:style w:type="paragraph" w:styleId="Footer">
    <w:name w:val="footer"/>
    <w:basedOn w:val="Normal"/>
    <w:link w:val="Foot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97"/>
  </w:style>
  <w:style w:type="character" w:styleId="Hyperlink">
    <w:name w:val="Hyperlink"/>
    <w:basedOn w:val="DefaultParagraphFont"/>
    <w:uiPriority w:val="99"/>
    <w:unhideWhenUsed/>
    <w:rsid w:val="007905B0"/>
    <w:rPr>
      <w:color w:val="27A8D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29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91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9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9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9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29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smo4\Desktop\NJPhA\Brochure%20Template%202%20-%20AConsP.dotx" TargetMode="External"/></Relationships>
</file>

<file path=word/theme/theme1.xml><?xml version="1.0" encoding="utf-8"?>
<a:theme xmlns:a="http://schemas.openxmlformats.org/drawingml/2006/main" name="Office Theme">
  <a:themeElements>
    <a:clrScheme name="Winter Business">
      <a:dk1>
        <a:sysClr val="windowText" lastClr="000000"/>
      </a:dk1>
      <a:lt1>
        <a:sysClr val="window" lastClr="FFFFFF"/>
      </a:lt1>
      <a:dk2>
        <a:srgbClr val="002B38"/>
      </a:dk2>
      <a:lt2>
        <a:srgbClr val="DEF2F5"/>
      </a:lt2>
      <a:accent1>
        <a:srgbClr val="00A59B"/>
      </a:accent1>
      <a:accent2>
        <a:srgbClr val="27A8DF"/>
      </a:accent2>
      <a:accent3>
        <a:srgbClr val="287098"/>
      </a:accent3>
      <a:accent4>
        <a:srgbClr val="617483"/>
      </a:accent4>
      <a:accent5>
        <a:srgbClr val="555078"/>
      </a:accent5>
      <a:accent6>
        <a:srgbClr val="7F63AB"/>
      </a:accent6>
      <a:hlink>
        <a:srgbClr val="27A8DF"/>
      </a:hlink>
      <a:folHlink>
        <a:srgbClr val="7F63AB"/>
      </a:folHlink>
    </a:clrScheme>
    <a:fontScheme name="Winter Business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F2E510-0562-42B4-AAA9-BD52FD9DDA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 Template 2 - AConsP</Template>
  <TotalTime>0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Weissman, Moriah (Ext)</dc:creator>
  <cp:lastModifiedBy>Elise Barry</cp:lastModifiedBy>
  <cp:revision>2</cp:revision>
  <cp:lastPrinted>2016-06-09T17:51:00Z</cp:lastPrinted>
  <dcterms:created xsi:type="dcterms:W3CDTF">2016-06-09T17:57:00Z</dcterms:created>
  <dcterms:modified xsi:type="dcterms:W3CDTF">2016-06-09T17:57:00Z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TC039885619991</vt:lpwstr>
  </property>
</Properties>
</file>